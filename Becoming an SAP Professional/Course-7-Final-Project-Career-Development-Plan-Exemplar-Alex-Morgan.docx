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p14">
  <w:body>
    <w:p w:rsidRPr="00736C83" w:rsidR="001273C1" w:rsidP="00CA7AE3" w:rsidRDefault="007F4F32" w14:paraId="0B19BDD8" w14:textId="3F7FFBB1">
      <w:pPr>
        <w:pStyle w:val="Title"/>
        <w:rPr>
          <w:rFonts w:ascii="Calibri" w:hAnsi="Calibri" w:cs="Calibri"/>
          <w:sz w:val="40"/>
          <w:szCs w:val="40"/>
        </w:rPr>
      </w:pPr>
      <w:r w:rsidRPr="00736C83">
        <w:rPr>
          <w:rFonts w:ascii="Calibri" w:hAnsi="Calibri" w:cs="Calibri"/>
          <w:color w:val="1F4E79"/>
          <w:sz w:val="40"/>
          <w:szCs w:val="40"/>
        </w:rPr>
        <w:t>CAREER</w:t>
      </w:r>
      <w:r w:rsidRPr="00736C83">
        <w:rPr>
          <w:rFonts w:ascii="Calibri" w:hAnsi="Calibri" w:cs="Calibri"/>
          <w:sz w:val="40"/>
          <w:szCs w:val="40"/>
        </w:rPr>
        <w:t xml:space="preserve"> </w:t>
      </w:r>
      <w:r w:rsidRPr="00922F46">
        <w:rPr>
          <w:rFonts w:ascii="Calibri" w:hAnsi="Calibri" w:cs="Calibri"/>
          <w:color w:val="1F4E79"/>
          <w:sz w:val="40"/>
          <w:szCs w:val="40"/>
        </w:rPr>
        <w:t>DEVELOPMENT</w:t>
      </w:r>
      <w:r w:rsidRPr="00736C83">
        <w:rPr>
          <w:rFonts w:ascii="Calibri" w:hAnsi="Calibri" w:cs="Calibri"/>
          <w:sz w:val="40"/>
          <w:szCs w:val="40"/>
        </w:rPr>
        <w:t xml:space="preserve"> PLAN</w:t>
      </w:r>
    </w:p>
    <w:p w:rsidRPr="00736C83" w:rsidR="00081B50" w:rsidP="00081B50" w:rsidRDefault="00081B50" w14:paraId="2BE789E5" w14:textId="6CA1F2CD">
      <w:pPr>
        <w:rPr>
          <w:rFonts w:ascii="Calibri" w:hAnsi="Calibri" w:cs="Calibri"/>
        </w:rPr>
      </w:pPr>
    </w:p>
    <w:p w:rsidR="00F1096E" w:rsidP="00922F46" w:rsidRDefault="008551B0" w14:paraId="61C5D66F" w14:textId="3C7C52ED">
      <w:r w:rsidRPr="00922F46">
        <w:rPr>
          <w:b/>
          <w:bCs/>
          <w:color w:val="1F4E79"/>
        </w:rPr>
        <w:t xml:space="preserve">Your </w:t>
      </w:r>
      <w:r w:rsidRPr="00922F46" w:rsidR="00F1096E">
        <w:rPr>
          <w:b/>
          <w:bCs/>
          <w:color w:val="1F4E79"/>
        </w:rPr>
        <w:t>Name</w:t>
      </w:r>
      <w:r w:rsidR="00F1096E">
        <w:t>:</w:t>
      </w:r>
      <w:r w:rsidR="00E53C90">
        <w:t xml:space="preserve"> </w:t>
      </w:r>
      <w:r w:rsidRPr="00E53C90" w:rsidR="00E53C90">
        <w:rPr>
          <w:bCs/>
        </w:rPr>
        <w:t>Alex Morgan</w:t>
      </w:r>
    </w:p>
    <w:p w:rsidRPr="00736C83" w:rsidR="00081B50" w:rsidP="00922F46" w:rsidRDefault="00081B50" w14:paraId="20A207C6" w14:textId="2D1BD231">
      <w:r w:rsidRPr="00922F46">
        <w:rPr>
          <w:b/>
          <w:bCs/>
          <w:color w:val="1F4E79"/>
        </w:rPr>
        <w:t>Current Job</w:t>
      </w:r>
      <w:r w:rsidRPr="00922F46" w:rsidR="00E53C90">
        <w:rPr>
          <w:b/>
          <w:bCs/>
          <w:color w:val="1F4E79"/>
        </w:rPr>
        <w:t xml:space="preserve"> Title</w:t>
      </w:r>
      <w:r w:rsidRPr="00736C83">
        <w:t>:</w:t>
      </w:r>
      <w:r w:rsidR="00E53C90">
        <w:t xml:space="preserve"> </w:t>
      </w:r>
      <w:r w:rsidR="002D3146">
        <w:rPr>
          <w:bCs/>
        </w:rPr>
        <w:t>Financial Analysis Intern</w:t>
      </w:r>
    </w:p>
    <w:p w:rsidRPr="00736C83" w:rsidR="00081B50" w:rsidP="00922F46" w:rsidRDefault="00081B50" w14:paraId="3F72961C" w14:textId="2DEFAAD7">
      <w:r w:rsidRPr="2DDC9021" w:rsidR="00081B50">
        <w:rPr>
          <w:b w:val="1"/>
          <w:bCs w:val="1"/>
          <w:color w:val="1F4E79" w:themeColor="accent1" w:themeTint="FF" w:themeShade="80"/>
        </w:rPr>
        <w:t>Company</w:t>
      </w:r>
      <w:r w:rsidR="00081B50">
        <w:rPr/>
        <w:t>:</w:t>
      </w:r>
      <w:r w:rsidR="00E53C90">
        <w:rPr/>
        <w:t xml:space="preserve"> </w:t>
      </w:r>
      <w:r w:rsidR="002D3146">
        <w:rPr/>
        <w:t>TechnoFinance</w:t>
      </w:r>
    </w:p>
    <w:p w:rsidRPr="00E53C90" w:rsidR="00E53C90" w:rsidP="00922F46" w:rsidRDefault="00454CE0" w14:paraId="75464239" w14:textId="69680C3A">
      <w:pPr>
        <w:rPr>
          <w:bCs/>
        </w:rPr>
      </w:pPr>
      <w:r w:rsidRPr="00922F46">
        <w:rPr>
          <w:b/>
          <w:bCs/>
          <w:color w:val="1F4E79"/>
        </w:rPr>
        <w:t xml:space="preserve">Job </w:t>
      </w:r>
      <w:r w:rsidRPr="00922F46" w:rsidR="00081B50">
        <w:rPr>
          <w:b/>
          <w:bCs/>
          <w:color w:val="1F4E79"/>
        </w:rPr>
        <w:t>Description</w:t>
      </w:r>
      <w:r w:rsidRPr="094ED4B4" w:rsidR="00081B50">
        <w:t>:</w:t>
      </w:r>
      <w:r w:rsidRPr="094ED4B4" w:rsidR="00E53C90">
        <w:t xml:space="preserve"> </w:t>
      </w:r>
      <w:r w:rsidR="007625E2">
        <w:t xml:space="preserve">Reviews processes, </w:t>
      </w:r>
      <w:r w:rsidR="00607CA5">
        <w:t xml:space="preserve">and </w:t>
      </w:r>
      <w:r w:rsidR="007625E2">
        <w:t xml:space="preserve">labor costs, and identifies </w:t>
      </w:r>
      <w:r w:rsidR="00EF1DC5">
        <w:t>gaps and pain points</w:t>
      </w:r>
      <w:r w:rsidRPr="094ED4B4" w:rsidR="00E53C90">
        <w:t>.</w:t>
      </w:r>
      <w:r w:rsidR="00EF1DC5">
        <w:t xml:space="preserve"> </w:t>
      </w:r>
      <w:r w:rsidR="00904766">
        <w:t xml:space="preserve">Works with </w:t>
      </w:r>
      <w:r w:rsidR="00607CA5">
        <w:t xml:space="preserve">the </w:t>
      </w:r>
      <w:r w:rsidR="00904766">
        <w:t>accounting team to gain financial insights</w:t>
      </w:r>
      <w:r w:rsidRPr="094ED4B4" w:rsidR="00E53C90">
        <w:t>.</w:t>
      </w:r>
      <w:r w:rsidR="00904766">
        <w:t xml:space="preserve"> </w:t>
      </w:r>
      <w:r w:rsidR="006F2C1C">
        <w:t>Analyzed financial records and r</w:t>
      </w:r>
      <w:r w:rsidR="00904766">
        <w:t>ecommend</w:t>
      </w:r>
      <w:r w:rsidR="006F2C1C">
        <w:t>ed improvements</w:t>
      </w:r>
      <w:r w:rsidR="0051130A">
        <w:t xml:space="preserve">. Projected </w:t>
      </w:r>
      <w:r w:rsidR="000F4A52">
        <w:t xml:space="preserve">financial </w:t>
      </w:r>
      <w:r w:rsidR="0051130A">
        <w:t>trends and shifts</w:t>
      </w:r>
      <w:r w:rsidR="000F4A52">
        <w:t xml:space="preserve"> related to investments.</w:t>
      </w:r>
    </w:p>
    <w:p w:rsidR="00E53C90" w:rsidP="003C500D" w:rsidRDefault="00E53C90" w14:paraId="09D9146B" w14:textId="77777777">
      <w:pPr>
        <w:spacing w:after="0"/>
        <w:ind w:left="-15"/>
        <w:rPr>
          <w:rFonts w:ascii="Calibri" w:hAnsi="Calibri" w:eastAsia="Calibri" w:cs="Calibri"/>
          <w:b/>
          <w:color w:val="1F4E79"/>
          <w:sz w:val="20"/>
          <w:szCs w:val="20"/>
        </w:rPr>
      </w:pPr>
    </w:p>
    <w:tbl>
      <w:tblPr>
        <w:tblStyle w:val="TipTable"/>
        <w:tblW w:w="5000" w:type="pct"/>
        <w:tblLook w:val="04A0" w:firstRow="1" w:lastRow="0" w:firstColumn="1" w:lastColumn="0" w:noHBand="0" w:noVBand="1"/>
        <w:tblDescription w:val="Layout table"/>
      </w:tblPr>
      <w:tblGrid>
        <w:gridCol w:w="577"/>
        <w:gridCol w:w="8783"/>
      </w:tblGrid>
      <w:tr w:rsidRPr="00736C83" w:rsidR="00386778" w:rsidTr="00CA796C" w14:paraId="14E97905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:rsidRPr="00736C83" w:rsidR="00386778" w:rsidP="00CA796C" w:rsidRDefault="00386778" w14:paraId="66EE5AE9" w14:textId="77777777">
            <w:pPr>
              <w:spacing w:after="180" w:line="288" w:lineRule="auto"/>
              <w:rPr>
                <w:rFonts w:ascii="Calibri" w:hAnsi="Calibri" w:cs="Calibri"/>
                <w:sz w:val="20"/>
                <w:szCs w:val="20"/>
              </w:rPr>
            </w:pPr>
            <w:r w:rsidRPr="00736C83">
              <w:rPr>
                <w:rFonts w:ascii="Calibri" w:hAnsi="Calibri" w:cs="Calibri"/>
                <w:noProof/>
                <w:sz w:val="20"/>
                <w:szCs w:val="20"/>
                <w:lang w:eastAsia="en-US"/>
              </w:rPr>
              <mc:AlternateContent>
                <mc:Choice Requires="wpg">
                  <w:drawing>
                    <wp:inline distT="0" distB="0" distL="0" distR="0" wp14:anchorId="1BC9F070" wp14:editId="2D19B1C9">
                      <wp:extent cx="141605" cy="141605"/>
                      <wp:effectExtent l="0" t="0" r="0" b="0"/>
                      <wp:docPr id="6" name="Group 5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605" cy="141605"/>
                                <a:chOff x="0" y="0"/>
                                <a:chExt cx="141605" cy="141605"/>
                              </a:xfrm>
                            </wpg:grpSpPr>
                            <wps:wsp>
                              <wps:cNvPr id="2" name="Rectangle 2" descr="Blue rectangle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41605" cy="141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" name="Freeform 3" descr="Information icon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8420" y="22225"/>
                                  <a:ext cx="24765" cy="97155"/>
                                </a:xfrm>
                                <a:custGeom>
                                  <a:avLst/>
                                  <a:gdLst>
                                    <a:gd name="T0" fmla="*/ 30 w 541"/>
                                    <a:gd name="T1" fmla="*/ 791 h 2151"/>
                                    <a:gd name="T2" fmla="*/ 511 w 541"/>
                                    <a:gd name="T3" fmla="*/ 791 h 2151"/>
                                    <a:gd name="T4" fmla="*/ 511 w 541"/>
                                    <a:gd name="T5" fmla="*/ 2151 h 2151"/>
                                    <a:gd name="T6" fmla="*/ 30 w 541"/>
                                    <a:gd name="T7" fmla="*/ 2151 h 2151"/>
                                    <a:gd name="T8" fmla="*/ 30 w 541"/>
                                    <a:gd name="T9" fmla="*/ 791 h 2151"/>
                                    <a:gd name="T10" fmla="*/ 271 w 541"/>
                                    <a:gd name="T11" fmla="*/ 0 h 2151"/>
                                    <a:gd name="T12" fmla="*/ 311 w 541"/>
                                    <a:gd name="T13" fmla="*/ 3 h 2151"/>
                                    <a:gd name="T14" fmla="*/ 349 w 541"/>
                                    <a:gd name="T15" fmla="*/ 11 h 2151"/>
                                    <a:gd name="T16" fmla="*/ 384 w 541"/>
                                    <a:gd name="T17" fmla="*/ 26 h 2151"/>
                                    <a:gd name="T18" fmla="*/ 418 w 541"/>
                                    <a:gd name="T19" fmla="*/ 44 h 2151"/>
                                    <a:gd name="T20" fmla="*/ 447 w 541"/>
                                    <a:gd name="T21" fmla="*/ 66 h 2151"/>
                                    <a:gd name="T22" fmla="*/ 475 w 541"/>
                                    <a:gd name="T23" fmla="*/ 93 h 2151"/>
                                    <a:gd name="T24" fmla="*/ 497 w 541"/>
                                    <a:gd name="T25" fmla="*/ 123 h 2151"/>
                                    <a:gd name="T26" fmla="*/ 516 w 541"/>
                                    <a:gd name="T27" fmla="*/ 157 h 2151"/>
                                    <a:gd name="T28" fmla="*/ 530 w 541"/>
                                    <a:gd name="T29" fmla="*/ 193 h 2151"/>
                                    <a:gd name="T30" fmla="*/ 538 w 541"/>
                                    <a:gd name="T31" fmla="*/ 230 h 2151"/>
                                    <a:gd name="T32" fmla="*/ 541 w 541"/>
                                    <a:gd name="T33" fmla="*/ 270 h 2151"/>
                                    <a:gd name="T34" fmla="*/ 538 w 541"/>
                                    <a:gd name="T35" fmla="*/ 310 h 2151"/>
                                    <a:gd name="T36" fmla="*/ 530 w 541"/>
                                    <a:gd name="T37" fmla="*/ 347 h 2151"/>
                                    <a:gd name="T38" fmla="*/ 516 w 541"/>
                                    <a:gd name="T39" fmla="*/ 384 h 2151"/>
                                    <a:gd name="T40" fmla="*/ 497 w 541"/>
                                    <a:gd name="T41" fmla="*/ 417 h 2151"/>
                                    <a:gd name="T42" fmla="*/ 475 w 541"/>
                                    <a:gd name="T43" fmla="*/ 447 h 2151"/>
                                    <a:gd name="T44" fmla="*/ 447 w 541"/>
                                    <a:gd name="T45" fmla="*/ 474 h 2151"/>
                                    <a:gd name="T46" fmla="*/ 418 w 541"/>
                                    <a:gd name="T47" fmla="*/ 496 h 2151"/>
                                    <a:gd name="T48" fmla="*/ 384 w 541"/>
                                    <a:gd name="T49" fmla="*/ 515 h 2151"/>
                                    <a:gd name="T50" fmla="*/ 349 w 541"/>
                                    <a:gd name="T51" fmla="*/ 529 h 2151"/>
                                    <a:gd name="T52" fmla="*/ 311 w 541"/>
                                    <a:gd name="T53" fmla="*/ 538 h 2151"/>
                                    <a:gd name="T54" fmla="*/ 271 w 541"/>
                                    <a:gd name="T55" fmla="*/ 540 h 2151"/>
                                    <a:gd name="T56" fmla="*/ 231 w 541"/>
                                    <a:gd name="T57" fmla="*/ 538 h 2151"/>
                                    <a:gd name="T58" fmla="*/ 193 w 541"/>
                                    <a:gd name="T59" fmla="*/ 529 h 2151"/>
                                    <a:gd name="T60" fmla="*/ 157 w 541"/>
                                    <a:gd name="T61" fmla="*/ 515 h 2151"/>
                                    <a:gd name="T62" fmla="*/ 125 w 541"/>
                                    <a:gd name="T63" fmla="*/ 496 h 2151"/>
                                    <a:gd name="T64" fmla="*/ 94 w 541"/>
                                    <a:gd name="T65" fmla="*/ 474 h 2151"/>
                                    <a:gd name="T66" fmla="*/ 68 w 541"/>
                                    <a:gd name="T67" fmla="*/ 447 h 2151"/>
                                    <a:gd name="T68" fmla="*/ 44 w 541"/>
                                    <a:gd name="T69" fmla="*/ 417 h 2151"/>
                                    <a:gd name="T70" fmla="*/ 26 w 541"/>
                                    <a:gd name="T71" fmla="*/ 384 h 2151"/>
                                    <a:gd name="T72" fmla="*/ 13 w 541"/>
                                    <a:gd name="T73" fmla="*/ 347 h 2151"/>
                                    <a:gd name="T74" fmla="*/ 3 w 541"/>
                                    <a:gd name="T75" fmla="*/ 310 h 2151"/>
                                    <a:gd name="T76" fmla="*/ 0 w 541"/>
                                    <a:gd name="T77" fmla="*/ 270 h 2151"/>
                                    <a:gd name="T78" fmla="*/ 3 w 541"/>
                                    <a:gd name="T79" fmla="*/ 230 h 2151"/>
                                    <a:gd name="T80" fmla="*/ 13 w 541"/>
                                    <a:gd name="T81" fmla="*/ 193 h 2151"/>
                                    <a:gd name="T82" fmla="*/ 26 w 541"/>
                                    <a:gd name="T83" fmla="*/ 157 h 2151"/>
                                    <a:gd name="T84" fmla="*/ 44 w 541"/>
                                    <a:gd name="T85" fmla="*/ 123 h 2151"/>
                                    <a:gd name="T86" fmla="*/ 68 w 541"/>
                                    <a:gd name="T87" fmla="*/ 93 h 2151"/>
                                    <a:gd name="T88" fmla="*/ 94 w 541"/>
                                    <a:gd name="T89" fmla="*/ 66 h 2151"/>
                                    <a:gd name="T90" fmla="*/ 125 w 541"/>
                                    <a:gd name="T91" fmla="*/ 44 h 2151"/>
                                    <a:gd name="T92" fmla="*/ 157 w 541"/>
                                    <a:gd name="T93" fmla="*/ 26 h 2151"/>
                                    <a:gd name="T94" fmla="*/ 193 w 541"/>
                                    <a:gd name="T95" fmla="*/ 11 h 2151"/>
                                    <a:gd name="T96" fmla="*/ 231 w 541"/>
                                    <a:gd name="T97" fmla="*/ 3 h 2151"/>
                                    <a:gd name="T98" fmla="*/ 271 w 541"/>
                                    <a:gd name="T99" fmla="*/ 0 h 215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541" h="2151">
                                      <a:moveTo>
                                        <a:pt x="30" y="791"/>
                                      </a:moveTo>
                                      <a:lnTo>
                                        <a:pt x="511" y="791"/>
                                      </a:lnTo>
                                      <a:lnTo>
                                        <a:pt x="511" y="2151"/>
                                      </a:lnTo>
                                      <a:lnTo>
                                        <a:pt x="30" y="2151"/>
                                      </a:lnTo>
                                      <a:lnTo>
                                        <a:pt x="30" y="791"/>
                                      </a:lnTo>
                                      <a:close/>
                                      <a:moveTo>
                                        <a:pt x="271" y="0"/>
                                      </a:moveTo>
                                      <a:lnTo>
                                        <a:pt x="311" y="3"/>
                                      </a:lnTo>
                                      <a:lnTo>
                                        <a:pt x="349" y="11"/>
                                      </a:lnTo>
                                      <a:lnTo>
                                        <a:pt x="384" y="26"/>
                                      </a:lnTo>
                                      <a:lnTo>
                                        <a:pt x="418" y="44"/>
                                      </a:lnTo>
                                      <a:lnTo>
                                        <a:pt x="447" y="66"/>
                                      </a:lnTo>
                                      <a:lnTo>
                                        <a:pt x="475" y="93"/>
                                      </a:lnTo>
                                      <a:lnTo>
                                        <a:pt x="497" y="123"/>
                                      </a:lnTo>
                                      <a:lnTo>
                                        <a:pt x="516" y="157"/>
                                      </a:lnTo>
                                      <a:lnTo>
                                        <a:pt x="530" y="193"/>
                                      </a:lnTo>
                                      <a:lnTo>
                                        <a:pt x="538" y="230"/>
                                      </a:lnTo>
                                      <a:lnTo>
                                        <a:pt x="541" y="270"/>
                                      </a:lnTo>
                                      <a:lnTo>
                                        <a:pt x="538" y="310"/>
                                      </a:lnTo>
                                      <a:lnTo>
                                        <a:pt x="530" y="347"/>
                                      </a:lnTo>
                                      <a:lnTo>
                                        <a:pt x="516" y="384"/>
                                      </a:lnTo>
                                      <a:lnTo>
                                        <a:pt x="497" y="417"/>
                                      </a:lnTo>
                                      <a:lnTo>
                                        <a:pt x="475" y="447"/>
                                      </a:lnTo>
                                      <a:lnTo>
                                        <a:pt x="447" y="474"/>
                                      </a:lnTo>
                                      <a:lnTo>
                                        <a:pt x="418" y="496"/>
                                      </a:lnTo>
                                      <a:lnTo>
                                        <a:pt x="384" y="515"/>
                                      </a:lnTo>
                                      <a:lnTo>
                                        <a:pt x="349" y="529"/>
                                      </a:lnTo>
                                      <a:lnTo>
                                        <a:pt x="311" y="538"/>
                                      </a:lnTo>
                                      <a:lnTo>
                                        <a:pt x="271" y="540"/>
                                      </a:lnTo>
                                      <a:lnTo>
                                        <a:pt x="231" y="538"/>
                                      </a:lnTo>
                                      <a:lnTo>
                                        <a:pt x="193" y="529"/>
                                      </a:lnTo>
                                      <a:lnTo>
                                        <a:pt x="157" y="515"/>
                                      </a:lnTo>
                                      <a:lnTo>
                                        <a:pt x="125" y="496"/>
                                      </a:lnTo>
                                      <a:lnTo>
                                        <a:pt x="94" y="474"/>
                                      </a:lnTo>
                                      <a:lnTo>
                                        <a:pt x="68" y="447"/>
                                      </a:lnTo>
                                      <a:lnTo>
                                        <a:pt x="44" y="417"/>
                                      </a:lnTo>
                                      <a:lnTo>
                                        <a:pt x="26" y="384"/>
                                      </a:lnTo>
                                      <a:lnTo>
                                        <a:pt x="13" y="347"/>
                                      </a:lnTo>
                                      <a:lnTo>
                                        <a:pt x="3" y="310"/>
                                      </a:lnTo>
                                      <a:lnTo>
                                        <a:pt x="0" y="270"/>
                                      </a:lnTo>
                                      <a:lnTo>
                                        <a:pt x="3" y="230"/>
                                      </a:lnTo>
                                      <a:lnTo>
                                        <a:pt x="13" y="193"/>
                                      </a:lnTo>
                                      <a:lnTo>
                                        <a:pt x="26" y="157"/>
                                      </a:lnTo>
                                      <a:lnTo>
                                        <a:pt x="44" y="123"/>
                                      </a:lnTo>
                                      <a:lnTo>
                                        <a:pt x="68" y="93"/>
                                      </a:lnTo>
                                      <a:lnTo>
                                        <a:pt x="94" y="66"/>
                                      </a:lnTo>
                                      <a:lnTo>
                                        <a:pt x="125" y="44"/>
                                      </a:lnTo>
                                      <a:lnTo>
                                        <a:pt x="157" y="26"/>
                                      </a:lnTo>
                                      <a:lnTo>
                                        <a:pt x="193" y="11"/>
                                      </a:lnTo>
                                      <a:lnTo>
                                        <a:pt x="231" y="3"/>
                                      </a:lnTo>
                                      <a:lnTo>
                                        <a:pt x="2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5" style="width:11.15pt;height:11.15pt;mso-position-horizontal-relative:char;mso-position-vertical-relative:line" alt="Tip icon" coordsize="141605,141605" o:spid="_x0000_s1026" w14:anchorId="3D5AC2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">
                      <v:rect id="Rectangle 2" style="position:absolute;width:141605;height:141605;visibility:visible;mso-wrap-style:square;v-text-anchor:top" alt="Blue rectangle" o:spid="_x0000_s1027" fillcolor="#5b9bd5 [3204]" stroked="f" strokeweight="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"/>
                      <v:shape id="Freeform 3" style="position:absolute;left:58420;top:22225;width:24765;height:97155;visibility:visible;mso-wrap-style:square;v-text-anchor:top" alt="Information icon" coordsize="541,2151" o:spid="_x0000_s1028" stroked="f" strokeweight="0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">
                        <v:path arrowok="t" o:connecttype="custom" o:connectlocs="1373,35727;23392,35727;23392,97155;1373,97155;1373,35727;12405,0;14236,136;15976,497;17578,1174;19135,1987;20462,2981;21744,4201;22751,5556;23621,7091;24261,8717;24628,10388;24765,12195;24628,14002;24261,15673;23621,17344;22751,18835;21744,20190;20462,21409;19135,22403;17578,23261;15976,23894;14236,24300;12405,24390;10574,24300;8835,23894;7187,23261;5722,22403;4303,21409;3113,20190;2014,18835;1190,17344;595,15673;137,14002;0,12195;137,10388;595,8717;1190,7091;2014,5556;3113,4201;4303,2981;5722,1987;7187,1174;8835,497;10574,136;12405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92" w:type="pct"/>
          </w:tcPr>
          <w:p w:rsidRPr="00736C83" w:rsidR="00D17882" w:rsidP="00F559A0" w:rsidRDefault="00D17882" w14:paraId="02BFAD77" w14:textId="5B416B46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i w:val="0"/>
                <w:iCs w:val="0"/>
                <w:sz w:val="18"/>
                <w:szCs w:val="18"/>
              </w:rPr>
            </w:pPr>
            <w:r w:rsidRPr="00736C83">
              <w:rPr>
                <w:rFonts w:ascii="Calibri" w:hAnsi="Calibri" w:cs="Calibri"/>
                <w:i w:val="0"/>
                <w:iCs w:val="0"/>
                <w:sz w:val="18"/>
                <w:szCs w:val="18"/>
              </w:rPr>
              <w:t>A career development plan is a process for examining and outlining your career goals</w:t>
            </w:r>
            <w:r w:rsidR="001A67BB">
              <w:rPr>
                <w:rFonts w:ascii="Calibri" w:hAnsi="Calibri" w:cs="Calibri"/>
                <w:i w:val="0"/>
                <w:iCs w:val="0"/>
                <w:sz w:val="18"/>
                <w:szCs w:val="18"/>
              </w:rPr>
              <w:t xml:space="preserve">. The career development plan </w:t>
            </w:r>
            <w:r w:rsidRPr="00736C83">
              <w:rPr>
                <w:rFonts w:ascii="Calibri" w:hAnsi="Calibri" w:cs="Calibri"/>
                <w:i w:val="0"/>
                <w:iCs w:val="0"/>
                <w:sz w:val="18"/>
                <w:szCs w:val="18"/>
              </w:rPr>
              <w:t>includes</w:t>
            </w:r>
            <w:r w:rsidR="001D4229">
              <w:rPr>
                <w:rFonts w:ascii="Calibri" w:hAnsi="Calibri" w:cs="Calibri"/>
                <w:i w:val="0"/>
                <w:iCs w:val="0"/>
                <w:sz w:val="18"/>
                <w:szCs w:val="18"/>
              </w:rPr>
              <w:t xml:space="preserve"> the</w:t>
            </w:r>
            <w:r w:rsidRPr="00736C83">
              <w:rPr>
                <w:rFonts w:ascii="Calibri" w:hAnsi="Calibri" w:cs="Calibri"/>
                <w:i w:val="0"/>
                <w:iCs w:val="0"/>
                <w:sz w:val="18"/>
                <w:szCs w:val="18"/>
              </w:rPr>
              <w:t xml:space="preserve"> steps</w:t>
            </w:r>
            <w:r w:rsidR="001D4229">
              <w:rPr>
                <w:rFonts w:ascii="Calibri" w:hAnsi="Calibri" w:cs="Calibri"/>
                <w:i w:val="0"/>
                <w:iCs w:val="0"/>
                <w:sz w:val="18"/>
                <w:szCs w:val="18"/>
              </w:rPr>
              <w:t xml:space="preserve"> </w:t>
            </w:r>
            <w:r w:rsidRPr="00736C83">
              <w:rPr>
                <w:rFonts w:ascii="Calibri" w:hAnsi="Calibri" w:cs="Calibri"/>
                <w:i w:val="0"/>
                <w:iCs w:val="0"/>
                <w:sz w:val="18"/>
                <w:szCs w:val="18"/>
              </w:rPr>
              <w:t>to take along the way to attaining your goals.</w:t>
            </w:r>
            <w:r w:rsidR="001A67BB">
              <w:rPr>
                <w:rFonts w:ascii="Calibri" w:hAnsi="Calibri" w:cs="Calibri"/>
                <w:i w:val="0"/>
                <w:iCs w:val="0"/>
                <w:sz w:val="18"/>
                <w:szCs w:val="18"/>
              </w:rPr>
              <w:t xml:space="preserve"> </w:t>
            </w:r>
            <w:r w:rsidRPr="001A67BB" w:rsidR="001A67BB">
              <w:rPr>
                <w:rFonts w:ascii="Calibri" w:hAnsi="Calibri" w:cs="Calibri"/>
                <w:i w:val="0"/>
                <w:iCs w:val="0"/>
                <w:sz w:val="18"/>
                <w:szCs w:val="18"/>
              </w:rPr>
              <w:t xml:space="preserve">It is a personalized </w:t>
            </w:r>
            <w:r w:rsidR="001A67BB">
              <w:rPr>
                <w:rFonts w:ascii="Calibri" w:hAnsi="Calibri" w:cs="Calibri"/>
                <w:i w:val="0"/>
                <w:iCs w:val="0"/>
                <w:sz w:val="18"/>
                <w:szCs w:val="18"/>
              </w:rPr>
              <w:t>plan</w:t>
            </w:r>
            <w:r w:rsidRPr="001A67BB" w:rsidR="001A67BB">
              <w:rPr>
                <w:rFonts w:ascii="Calibri" w:hAnsi="Calibri" w:cs="Calibri"/>
                <w:i w:val="0"/>
                <w:iCs w:val="0"/>
                <w:sz w:val="18"/>
                <w:szCs w:val="18"/>
              </w:rPr>
              <w:t xml:space="preserve"> for career growth and advancement designed to help </w:t>
            </w:r>
            <w:r w:rsidR="001A67BB">
              <w:rPr>
                <w:rFonts w:ascii="Calibri" w:hAnsi="Calibri" w:cs="Calibri"/>
                <w:i w:val="0"/>
                <w:iCs w:val="0"/>
                <w:sz w:val="18"/>
                <w:szCs w:val="18"/>
              </w:rPr>
              <w:t xml:space="preserve">you </w:t>
            </w:r>
            <w:r w:rsidRPr="001A67BB" w:rsidR="001A67BB">
              <w:rPr>
                <w:rFonts w:ascii="Calibri" w:hAnsi="Calibri" w:cs="Calibri"/>
                <w:i w:val="0"/>
                <w:iCs w:val="0"/>
                <w:sz w:val="18"/>
                <w:szCs w:val="18"/>
              </w:rPr>
              <w:t xml:space="preserve">set achievable </w:t>
            </w:r>
            <w:r w:rsidR="001A67BB">
              <w:rPr>
                <w:rFonts w:ascii="Calibri" w:hAnsi="Calibri" w:cs="Calibri"/>
                <w:i w:val="0"/>
                <w:iCs w:val="0"/>
                <w:sz w:val="18"/>
                <w:szCs w:val="18"/>
              </w:rPr>
              <w:t>goals, i</w:t>
            </w:r>
            <w:r w:rsidRPr="001A67BB" w:rsidR="001A67BB">
              <w:rPr>
                <w:rFonts w:ascii="Calibri" w:hAnsi="Calibri" w:cs="Calibri"/>
                <w:i w:val="0"/>
                <w:iCs w:val="0"/>
                <w:sz w:val="18"/>
                <w:szCs w:val="18"/>
              </w:rPr>
              <w:t xml:space="preserve">dentify </w:t>
            </w:r>
            <w:r w:rsidR="001A67BB">
              <w:rPr>
                <w:rFonts w:ascii="Calibri" w:hAnsi="Calibri" w:cs="Calibri"/>
                <w:i w:val="0"/>
                <w:iCs w:val="0"/>
                <w:sz w:val="18"/>
                <w:szCs w:val="18"/>
              </w:rPr>
              <w:t>skills and gaps</w:t>
            </w:r>
            <w:r w:rsidRPr="001A67BB" w:rsidR="001A67BB">
              <w:rPr>
                <w:rFonts w:ascii="Calibri" w:hAnsi="Calibri" w:cs="Calibri"/>
                <w:i w:val="0"/>
                <w:iCs w:val="0"/>
                <w:sz w:val="18"/>
                <w:szCs w:val="18"/>
              </w:rPr>
              <w:t>,</w:t>
            </w:r>
            <w:r w:rsidR="001A67BB">
              <w:rPr>
                <w:rFonts w:ascii="Calibri" w:hAnsi="Calibri" w:cs="Calibri"/>
                <w:i w:val="0"/>
                <w:iCs w:val="0"/>
                <w:sz w:val="18"/>
                <w:szCs w:val="18"/>
              </w:rPr>
              <w:t xml:space="preserve"> identify resources, and determine action items.</w:t>
            </w:r>
          </w:p>
          <w:p w:rsidRPr="00736C83" w:rsidR="001A67BB" w:rsidP="003C500D" w:rsidRDefault="00D17882" w14:paraId="2AF85BE0" w14:textId="385E4D5B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i w:val="0"/>
                <w:iCs w:val="0"/>
                <w:sz w:val="18"/>
                <w:szCs w:val="18"/>
              </w:rPr>
            </w:pPr>
            <w:r w:rsidRPr="00736C83">
              <w:rPr>
                <w:rFonts w:ascii="Calibri" w:hAnsi="Calibri" w:cs="Calibri"/>
                <w:i w:val="0"/>
                <w:iCs w:val="0"/>
                <w:sz w:val="18"/>
                <w:szCs w:val="18"/>
              </w:rPr>
              <w:t xml:space="preserve">It’s more than just getting a </w:t>
            </w:r>
            <w:r w:rsidRPr="00736C83" w:rsidR="00D77274">
              <w:rPr>
                <w:rFonts w:ascii="Calibri" w:hAnsi="Calibri" w:cs="Calibri"/>
                <w:i w:val="0"/>
                <w:iCs w:val="0"/>
                <w:sz w:val="18"/>
                <w:szCs w:val="18"/>
              </w:rPr>
              <w:t>job</w:t>
            </w:r>
            <w:r w:rsidR="005A501B">
              <w:rPr>
                <w:rFonts w:ascii="Calibri" w:hAnsi="Calibri" w:cs="Calibri"/>
                <w:i w:val="0"/>
                <w:iCs w:val="0"/>
                <w:sz w:val="18"/>
                <w:szCs w:val="18"/>
              </w:rPr>
              <w:t xml:space="preserve"> – </w:t>
            </w:r>
            <w:r w:rsidR="001D4229">
              <w:rPr>
                <w:rFonts w:ascii="Calibri" w:hAnsi="Calibri" w:cs="Calibri"/>
                <w:i w:val="0"/>
                <w:iCs w:val="0"/>
                <w:sz w:val="18"/>
                <w:szCs w:val="18"/>
              </w:rPr>
              <w:t>it’s about planning your career!</w:t>
            </w:r>
          </w:p>
        </w:tc>
      </w:tr>
    </w:tbl>
    <w:p w:rsidRPr="00736C83" w:rsidR="008979BA" w:rsidP="00551364" w:rsidRDefault="008979BA" w14:paraId="5F03E419" w14:textId="5E047408">
      <w:pPr>
        <w:pStyle w:val="Heading2"/>
        <w:rPr>
          <w:rFonts w:ascii="Calibri" w:hAnsi="Calibri" w:cs="Calibri"/>
        </w:rPr>
      </w:pPr>
      <w:r w:rsidRPr="004C7068">
        <w:rPr>
          <w:rFonts w:ascii="Calibri" w:hAnsi="Calibri" w:cs="Calibri"/>
          <w:color w:val="1F4E79"/>
        </w:rPr>
        <w:t>Personal Summary Statement</w:t>
      </w:r>
    </w:p>
    <w:tbl>
      <w:tblPr>
        <w:tblStyle w:val="TipTable"/>
        <w:tblW w:w="5000" w:type="pct"/>
        <w:tblLook w:val="04A0" w:firstRow="1" w:lastRow="0" w:firstColumn="1" w:lastColumn="0" w:noHBand="0" w:noVBand="1"/>
        <w:tblDescription w:val="Layout table"/>
      </w:tblPr>
      <w:tblGrid>
        <w:gridCol w:w="577"/>
        <w:gridCol w:w="8783"/>
      </w:tblGrid>
      <w:tr w:rsidRPr="00736C83" w:rsidR="008979BA" w:rsidTr="00CA796C" w14:paraId="6CEA1888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:rsidRPr="00736C83" w:rsidR="008979BA" w:rsidP="00CA796C" w:rsidRDefault="008979BA" w14:paraId="33528EF1" w14:textId="77777777">
            <w:pPr>
              <w:rPr>
                <w:rFonts w:ascii="Calibri" w:hAnsi="Calibri" w:cs="Calibri"/>
              </w:rPr>
            </w:pPr>
            <w:r w:rsidRPr="00736C83">
              <w:rPr>
                <w:rFonts w:ascii="Calibri" w:hAnsi="Calibri" w:cs="Calibri"/>
                <w:noProof/>
                <w:lang w:eastAsia="en-US"/>
              </w:rPr>
              <mc:AlternateContent>
                <mc:Choice Requires="wpg">
                  <w:drawing>
                    <wp:inline distT="0" distB="0" distL="0" distR="0" wp14:anchorId="44256F2C" wp14:editId="6B26C472">
                      <wp:extent cx="141605" cy="141605"/>
                      <wp:effectExtent l="0" t="0" r="0" b="0"/>
                      <wp:docPr id="19" name="Group 5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605" cy="141605"/>
                                <a:chOff x="0" y="0"/>
                                <a:chExt cx="141605" cy="141605"/>
                              </a:xfrm>
                            </wpg:grpSpPr>
                            <wps:wsp>
                              <wps:cNvPr id="20" name="Rectangle 20" descr="Blue rectangle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41605" cy="141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1" name="Freeform 21" descr="Information icon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8420" y="22225"/>
                                  <a:ext cx="24765" cy="97155"/>
                                </a:xfrm>
                                <a:custGeom>
                                  <a:avLst/>
                                  <a:gdLst>
                                    <a:gd name="T0" fmla="*/ 30 w 541"/>
                                    <a:gd name="T1" fmla="*/ 791 h 2151"/>
                                    <a:gd name="T2" fmla="*/ 511 w 541"/>
                                    <a:gd name="T3" fmla="*/ 791 h 2151"/>
                                    <a:gd name="T4" fmla="*/ 511 w 541"/>
                                    <a:gd name="T5" fmla="*/ 2151 h 2151"/>
                                    <a:gd name="T6" fmla="*/ 30 w 541"/>
                                    <a:gd name="T7" fmla="*/ 2151 h 2151"/>
                                    <a:gd name="T8" fmla="*/ 30 w 541"/>
                                    <a:gd name="T9" fmla="*/ 791 h 2151"/>
                                    <a:gd name="T10" fmla="*/ 271 w 541"/>
                                    <a:gd name="T11" fmla="*/ 0 h 2151"/>
                                    <a:gd name="T12" fmla="*/ 311 w 541"/>
                                    <a:gd name="T13" fmla="*/ 3 h 2151"/>
                                    <a:gd name="T14" fmla="*/ 349 w 541"/>
                                    <a:gd name="T15" fmla="*/ 11 h 2151"/>
                                    <a:gd name="T16" fmla="*/ 384 w 541"/>
                                    <a:gd name="T17" fmla="*/ 26 h 2151"/>
                                    <a:gd name="T18" fmla="*/ 418 w 541"/>
                                    <a:gd name="T19" fmla="*/ 44 h 2151"/>
                                    <a:gd name="T20" fmla="*/ 447 w 541"/>
                                    <a:gd name="T21" fmla="*/ 66 h 2151"/>
                                    <a:gd name="T22" fmla="*/ 475 w 541"/>
                                    <a:gd name="T23" fmla="*/ 93 h 2151"/>
                                    <a:gd name="T24" fmla="*/ 497 w 541"/>
                                    <a:gd name="T25" fmla="*/ 123 h 2151"/>
                                    <a:gd name="T26" fmla="*/ 516 w 541"/>
                                    <a:gd name="T27" fmla="*/ 157 h 2151"/>
                                    <a:gd name="T28" fmla="*/ 530 w 541"/>
                                    <a:gd name="T29" fmla="*/ 193 h 2151"/>
                                    <a:gd name="T30" fmla="*/ 538 w 541"/>
                                    <a:gd name="T31" fmla="*/ 230 h 2151"/>
                                    <a:gd name="T32" fmla="*/ 541 w 541"/>
                                    <a:gd name="T33" fmla="*/ 270 h 2151"/>
                                    <a:gd name="T34" fmla="*/ 538 w 541"/>
                                    <a:gd name="T35" fmla="*/ 310 h 2151"/>
                                    <a:gd name="T36" fmla="*/ 530 w 541"/>
                                    <a:gd name="T37" fmla="*/ 347 h 2151"/>
                                    <a:gd name="T38" fmla="*/ 516 w 541"/>
                                    <a:gd name="T39" fmla="*/ 384 h 2151"/>
                                    <a:gd name="T40" fmla="*/ 497 w 541"/>
                                    <a:gd name="T41" fmla="*/ 417 h 2151"/>
                                    <a:gd name="T42" fmla="*/ 475 w 541"/>
                                    <a:gd name="T43" fmla="*/ 447 h 2151"/>
                                    <a:gd name="T44" fmla="*/ 447 w 541"/>
                                    <a:gd name="T45" fmla="*/ 474 h 2151"/>
                                    <a:gd name="T46" fmla="*/ 418 w 541"/>
                                    <a:gd name="T47" fmla="*/ 496 h 2151"/>
                                    <a:gd name="T48" fmla="*/ 384 w 541"/>
                                    <a:gd name="T49" fmla="*/ 515 h 2151"/>
                                    <a:gd name="T50" fmla="*/ 349 w 541"/>
                                    <a:gd name="T51" fmla="*/ 529 h 2151"/>
                                    <a:gd name="T52" fmla="*/ 311 w 541"/>
                                    <a:gd name="T53" fmla="*/ 538 h 2151"/>
                                    <a:gd name="T54" fmla="*/ 271 w 541"/>
                                    <a:gd name="T55" fmla="*/ 540 h 2151"/>
                                    <a:gd name="T56" fmla="*/ 231 w 541"/>
                                    <a:gd name="T57" fmla="*/ 538 h 2151"/>
                                    <a:gd name="T58" fmla="*/ 193 w 541"/>
                                    <a:gd name="T59" fmla="*/ 529 h 2151"/>
                                    <a:gd name="T60" fmla="*/ 157 w 541"/>
                                    <a:gd name="T61" fmla="*/ 515 h 2151"/>
                                    <a:gd name="T62" fmla="*/ 125 w 541"/>
                                    <a:gd name="T63" fmla="*/ 496 h 2151"/>
                                    <a:gd name="T64" fmla="*/ 94 w 541"/>
                                    <a:gd name="T65" fmla="*/ 474 h 2151"/>
                                    <a:gd name="T66" fmla="*/ 68 w 541"/>
                                    <a:gd name="T67" fmla="*/ 447 h 2151"/>
                                    <a:gd name="T68" fmla="*/ 44 w 541"/>
                                    <a:gd name="T69" fmla="*/ 417 h 2151"/>
                                    <a:gd name="T70" fmla="*/ 26 w 541"/>
                                    <a:gd name="T71" fmla="*/ 384 h 2151"/>
                                    <a:gd name="T72" fmla="*/ 13 w 541"/>
                                    <a:gd name="T73" fmla="*/ 347 h 2151"/>
                                    <a:gd name="T74" fmla="*/ 3 w 541"/>
                                    <a:gd name="T75" fmla="*/ 310 h 2151"/>
                                    <a:gd name="T76" fmla="*/ 0 w 541"/>
                                    <a:gd name="T77" fmla="*/ 270 h 2151"/>
                                    <a:gd name="T78" fmla="*/ 3 w 541"/>
                                    <a:gd name="T79" fmla="*/ 230 h 2151"/>
                                    <a:gd name="T80" fmla="*/ 13 w 541"/>
                                    <a:gd name="T81" fmla="*/ 193 h 2151"/>
                                    <a:gd name="T82" fmla="*/ 26 w 541"/>
                                    <a:gd name="T83" fmla="*/ 157 h 2151"/>
                                    <a:gd name="T84" fmla="*/ 44 w 541"/>
                                    <a:gd name="T85" fmla="*/ 123 h 2151"/>
                                    <a:gd name="T86" fmla="*/ 68 w 541"/>
                                    <a:gd name="T87" fmla="*/ 93 h 2151"/>
                                    <a:gd name="T88" fmla="*/ 94 w 541"/>
                                    <a:gd name="T89" fmla="*/ 66 h 2151"/>
                                    <a:gd name="T90" fmla="*/ 125 w 541"/>
                                    <a:gd name="T91" fmla="*/ 44 h 2151"/>
                                    <a:gd name="T92" fmla="*/ 157 w 541"/>
                                    <a:gd name="T93" fmla="*/ 26 h 2151"/>
                                    <a:gd name="T94" fmla="*/ 193 w 541"/>
                                    <a:gd name="T95" fmla="*/ 11 h 2151"/>
                                    <a:gd name="T96" fmla="*/ 231 w 541"/>
                                    <a:gd name="T97" fmla="*/ 3 h 2151"/>
                                    <a:gd name="T98" fmla="*/ 271 w 541"/>
                                    <a:gd name="T99" fmla="*/ 0 h 215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541" h="2151">
                                      <a:moveTo>
                                        <a:pt x="30" y="791"/>
                                      </a:moveTo>
                                      <a:lnTo>
                                        <a:pt x="511" y="791"/>
                                      </a:lnTo>
                                      <a:lnTo>
                                        <a:pt x="511" y="2151"/>
                                      </a:lnTo>
                                      <a:lnTo>
                                        <a:pt x="30" y="2151"/>
                                      </a:lnTo>
                                      <a:lnTo>
                                        <a:pt x="30" y="791"/>
                                      </a:lnTo>
                                      <a:close/>
                                      <a:moveTo>
                                        <a:pt x="271" y="0"/>
                                      </a:moveTo>
                                      <a:lnTo>
                                        <a:pt x="311" y="3"/>
                                      </a:lnTo>
                                      <a:lnTo>
                                        <a:pt x="349" y="11"/>
                                      </a:lnTo>
                                      <a:lnTo>
                                        <a:pt x="384" y="26"/>
                                      </a:lnTo>
                                      <a:lnTo>
                                        <a:pt x="418" y="44"/>
                                      </a:lnTo>
                                      <a:lnTo>
                                        <a:pt x="447" y="66"/>
                                      </a:lnTo>
                                      <a:lnTo>
                                        <a:pt x="475" y="93"/>
                                      </a:lnTo>
                                      <a:lnTo>
                                        <a:pt x="497" y="123"/>
                                      </a:lnTo>
                                      <a:lnTo>
                                        <a:pt x="516" y="157"/>
                                      </a:lnTo>
                                      <a:lnTo>
                                        <a:pt x="530" y="193"/>
                                      </a:lnTo>
                                      <a:lnTo>
                                        <a:pt x="538" y="230"/>
                                      </a:lnTo>
                                      <a:lnTo>
                                        <a:pt x="541" y="270"/>
                                      </a:lnTo>
                                      <a:lnTo>
                                        <a:pt x="538" y="310"/>
                                      </a:lnTo>
                                      <a:lnTo>
                                        <a:pt x="530" y="347"/>
                                      </a:lnTo>
                                      <a:lnTo>
                                        <a:pt x="516" y="384"/>
                                      </a:lnTo>
                                      <a:lnTo>
                                        <a:pt x="497" y="417"/>
                                      </a:lnTo>
                                      <a:lnTo>
                                        <a:pt x="475" y="447"/>
                                      </a:lnTo>
                                      <a:lnTo>
                                        <a:pt x="447" y="474"/>
                                      </a:lnTo>
                                      <a:lnTo>
                                        <a:pt x="418" y="496"/>
                                      </a:lnTo>
                                      <a:lnTo>
                                        <a:pt x="384" y="515"/>
                                      </a:lnTo>
                                      <a:lnTo>
                                        <a:pt x="349" y="529"/>
                                      </a:lnTo>
                                      <a:lnTo>
                                        <a:pt x="311" y="538"/>
                                      </a:lnTo>
                                      <a:lnTo>
                                        <a:pt x="271" y="540"/>
                                      </a:lnTo>
                                      <a:lnTo>
                                        <a:pt x="231" y="538"/>
                                      </a:lnTo>
                                      <a:lnTo>
                                        <a:pt x="193" y="529"/>
                                      </a:lnTo>
                                      <a:lnTo>
                                        <a:pt x="157" y="515"/>
                                      </a:lnTo>
                                      <a:lnTo>
                                        <a:pt x="125" y="496"/>
                                      </a:lnTo>
                                      <a:lnTo>
                                        <a:pt x="94" y="474"/>
                                      </a:lnTo>
                                      <a:lnTo>
                                        <a:pt x="68" y="447"/>
                                      </a:lnTo>
                                      <a:lnTo>
                                        <a:pt x="44" y="417"/>
                                      </a:lnTo>
                                      <a:lnTo>
                                        <a:pt x="26" y="384"/>
                                      </a:lnTo>
                                      <a:lnTo>
                                        <a:pt x="13" y="347"/>
                                      </a:lnTo>
                                      <a:lnTo>
                                        <a:pt x="3" y="310"/>
                                      </a:lnTo>
                                      <a:lnTo>
                                        <a:pt x="0" y="270"/>
                                      </a:lnTo>
                                      <a:lnTo>
                                        <a:pt x="3" y="230"/>
                                      </a:lnTo>
                                      <a:lnTo>
                                        <a:pt x="13" y="193"/>
                                      </a:lnTo>
                                      <a:lnTo>
                                        <a:pt x="26" y="157"/>
                                      </a:lnTo>
                                      <a:lnTo>
                                        <a:pt x="44" y="123"/>
                                      </a:lnTo>
                                      <a:lnTo>
                                        <a:pt x="68" y="93"/>
                                      </a:lnTo>
                                      <a:lnTo>
                                        <a:pt x="94" y="66"/>
                                      </a:lnTo>
                                      <a:lnTo>
                                        <a:pt x="125" y="44"/>
                                      </a:lnTo>
                                      <a:lnTo>
                                        <a:pt x="157" y="26"/>
                                      </a:lnTo>
                                      <a:lnTo>
                                        <a:pt x="193" y="11"/>
                                      </a:lnTo>
                                      <a:lnTo>
                                        <a:pt x="231" y="3"/>
                                      </a:lnTo>
                                      <a:lnTo>
                                        <a:pt x="2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5" style="width:11.15pt;height:11.15pt;mso-position-horizontal-relative:char;mso-position-vertical-relative:line" alt="Tip icon" coordsize="141605,141605" o:spid="_x0000_s1026" w14:anchorId="78A77AA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">
                      <v:rect id="Rectangle 20" style="position:absolute;width:141605;height:141605;visibility:visible;mso-wrap-style:square;v-text-anchor:top" alt="Blue rectangle" o:spid="_x0000_s1027" fillcolor="#5b9bd5 [3204]" stroked="f" strokeweight="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"/>
                      <v:shape id="Freeform 21" style="position:absolute;left:58420;top:22225;width:24765;height:97155;visibility:visible;mso-wrap-style:square;v-text-anchor:top" alt="Information icon" coordsize="541,2151" o:spid="_x0000_s1028" stroked="f" strokeweight="0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">
                        <v:path arrowok="t" o:connecttype="custom" o:connectlocs="1373,35727;23392,35727;23392,97155;1373,97155;1373,35727;12405,0;14236,136;15976,497;17578,1174;19135,1987;20462,2981;21744,4201;22751,5556;23621,7091;24261,8717;24628,10388;24765,12195;24628,14002;24261,15673;23621,17344;22751,18835;21744,20190;20462,21409;19135,22403;17578,23261;15976,23894;14236,24300;12405,24390;10574,24300;8835,23894;7187,23261;5722,22403;4303,21409;3113,20190;2014,18835;1190,17344;595,15673;137,14002;0,12195;137,10388;595,8717;1190,7091;2014,5556;3113,4201;4303,2981;5722,1987;7187,1174;8835,497;10574,136;12405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92" w:type="pct"/>
          </w:tcPr>
          <w:p w:rsidRPr="00991759" w:rsidR="00991759" w:rsidP="003C500D" w:rsidRDefault="00C94479" w14:paraId="014270B2" w14:textId="14CA6BA3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Your </w:t>
            </w:r>
            <w:r w:rsidRPr="00C94479">
              <w:rPr>
                <w:rFonts w:ascii="Calibri" w:hAnsi="Calibri" w:cs="Calibri"/>
                <w:sz w:val="18"/>
                <w:szCs w:val="18"/>
              </w:rPr>
              <w:t xml:space="preserve">personal summary statement </w:t>
            </w:r>
            <w:r>
              <w:rPr>
                <w:rFonts w:ascii="Calibri" w:hAnsi="Calibri" w:cs="Calibri"/>
                <w:sz w:val="18"/>
                <w:szCs w:val="18"/>
              </w:rPr>
              <w:t>is</w:t>
            </w:r>
            <w:r w:rsidRPr="00C94479">
              <w:rPr>
                <w:rFonts w:ascii="Calibri" w:hAnsi="Calibri" w:cs="Calibri"/>
                <w:sz w:val="18"/>
                <w:szCs w:val="18"/>
              </w:rPr>
              <w:t xml:space="preserve"> a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brief</w:t>
            </w:r>
            <w:r w:rsidRPr="00C94479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>
              <w:rPr>
                <w:rFonts w:ascii="Calibri" w:hAnsi="Calibri" w:cs="Calibri"/>
                <w:sz w:val="18"/>
                <w:szCs w:val="18"/>
              </w:rPr>
              <w:t>overview of your</w:t>
            </w:r>
            <w:r w:rsidRPr="00C94479" w:rsidR="00991759">
              <w:rPr>
                <w:rFonts w:ascii="Calibri" w:hAnsi="Calibri" w:cs="Calibri"/>
                <w:sz w:val="18"/>
                <w:szCs w:val="18"/>
              </w:rPr>
              <w:t xml:space="preserve"> experience</w:t>
            </w:r>
            <w:r w:rsidR="00991759">
              <w:rPr>
                <w:rFonts w:ascii="Calibri" w:hAnsi="Calibri" w:cs="Calibri"/>
                <w:sz w:val="18"/>
                <w:szCs w:val="18"/>
              </w:rPr>
              <w:t>,</w:t>
            </w:r>
            <w:r w:rsidRPr="00C94479">
              <w:rPr>
                <w:rFonts w:ascii="Calibri" w:hAnsi="Calibri" w:cs="Calibri"/>
                <w:sz w:val="18"/>
                <w:szCs w:val="18"/>
              </w:rPr>
              <w:t xml:space="preserve"> skills</w:t>
            </w:r>
            <w:r w:rsidR="00991759">
              <w:rPr>
                <w:rFonts w:ascii="Calibri" w:hAnsi="Calibri" w:cs="Calibri"/>
                <w:sz w:val="18"/>
                <w:szCs w:val="18"/>
              </w:rPr>
              <w:t xml:space="preserve">, and </w:t>
            </w:r>
            <w:r w:rsidRPr="00C94479" w:rsidR="00991759">
              <w:rPr>
                <w:rFonts w:ascii="Calibri" w:hAnsi="Calibri" w:cs="Calibri"/>
                <w:sz w:val="18"/>
                <w:szCs w:val="18"/>
              </w:rPr>
              <w:t>professional goals</w:t>
            </w:r>
            <w:r>
              <w:rPr>
                <w:rFonts w:ascii="Calibri" w:hAnsi="Calibri" w:cs="Calibri"/>
                <w:sz w:val="18"/>
                <w:szCs w:val="18"/>
              </w:rPr>
              <w:t>.</w:t>
            </w:r>
            <w:r w:rsidRPr="00C94479">
              <w:rPr>
                <w:rFonts w:ascii="Calibri" w:hAnsi="Calibri" w:cs="Calibri"/>
                <w:sz w:val="18"/>
                <w:szCs w:val="18"/>
              </w:rPr>
              <w:t xml:space="preserve"> </w:t>
            </w:r>
          </w:p>
        </w:tc>
      </w:tr>
    </w:tbl>
    <w:p w:rsidRPr="00736C83" w:rsidR="008979BA" w:rsidP="008979BA" w:rsidRDefault="008979BA" w14:paraId="6BBBF844" w14:textId="77777777">
      <w:pPr>
        <w:pStyle w:val="NoSpacing"/>
        <w:rPr>
          <w:rFonts w:ascii="Calibri" w:hAnsi="Calibri" w:cs="Calibri"/>
        </w:rPr>
      </w:pPr>
    </w:p>
    <w:p w:rsidR="000B7FBD" w:rsidP="000B7FBD" w:rsidRDefault="000B7FBD" w14:paraId="61786BDE" w14:textId="14D7E06C">
      <w:r w:rsidR="000B7FBD">
        <w:rPr/>
        <w:t xml:space="preserve">As </w:t>
      </w:r>
      <w:r w:rsidR="00C83615">
        <w:rPr/>
        <w:t xml:space="preserve">a </w:t>
      </w:r>
      <w:r w:rsidR="000B7FBD">
        <w:rPr/>
        <w:t xml:space="preserve">financial analyst, I work with the financial team to review processes, </w:t>
      </w:r>
      <w:r w:rsidR="1A642BF3">
        <w:rPr/>
        <w:t>costs,</w:t>
      </w:r>
      <w:r w:rsidR="000B7FBD">
        <w:rPr/>
        <w:t xml:space="preserve"> identify gaps and pain points and gain financial insights</w:t>
      </w:r>
      <w:r w:rsidR="000B7FBD">
        <w:rPr/>
        <w:t>.</w:t>
      </w:r>
      <w:r w:rsidR="000B7FBD">
        <w:rPr/>
        <w:t xml:space="preserve"> We analyze financial records, recommend improvements, and project financial trends and shifts related to investments.</w:t>
      </w:r>
    </w:p>
    <w:p w:rsidR="005B6DB2" w:rsidP="00283761" w:rsidRDefault="007070A1" w14:paraId="68A9EC5D" w14:textId="0E43D53E">
      <w:r w:rsidRPr="6541B746">
        <w:t>As an entry-level software developer, I worked with implementation teams to perform i</w:t>
      </w:r>
      <w:r w:rsidR="00024829">
        <w:t>mplementation</w:t>
      </w:r>
      <w:r w:rsidRPr="6541B746">
        <w:t xml:space="preserve"> tests</w:t>
      </w:r>
      <w:r w:rsidR="00024829">
        <w:t>.</w:t>
      </w:r>
      <w:r w:rsidRPr="6541B746">
        <w:t xml:space="preserve"> </w:t>
      </w:r>
      <w:r w:rsidR="00C812BD">
        <w:t>I</w:t>
      </w:r>
      <w:r w:rsidRPr="6541B746">
        <w:t xml:space="preserve"> </w:t>
      </w:r>
      <w:r w:rsidR="008E4153">
        <w:t>completed</w:t>
      </w:r>
      <w:r w:rsidRPr="6541B746">
        <w:t xml:space="preserve"> CD and SS core module integrations</w:t>
      </w:r>
      <w:r w:rsidR="005B68C9">
        <w:t xml:space="preserve"> </w:t>
      </w:r>
      <w:r w:rsidRPr="6541B746">
        <w:t>and provid</w:t>
      </w:r>
      <w:r w:rsidR="008E4153">
        <w:t>ed</w:t>
      </w:r>
      <w:r w:rsidRPr="6541B746">
        <w:t xml:space="preserve"> operating system end-user support. While working as a developer, I used java programming language for software analysis, programming, app creation, powering web applications, testing, and debugging. I worked on an Agile team working iteratively in sprints. </w:t>
      </w:r>
    </w:p>
    <w:p w:rsidRPr="004C7068" w:rsidR="005B6DB2" w:rsidP="6541B746" w:rsidRDefault="005B6DB2" w14:paraId="301D5670" w14:textId="0482069E">
      <w:pPr>
        <w:pStyle w:val="Heading2"/>
        <w:rPr>
          <w:rFonts w:ascii="Calibri" w:hAnsi="Calibri" w:cs="Calibri"/>
          <w:color w:val="1F4E79"/>
        </w:rPr>
      </w:pPr>
      <w:r w:rsidRPr="6541B746">
        <w:rPr>
          <w:rFonts w:ascii="Calibri" w:hAnsi="Calibri" w:cs="Calibri"/>
          <w:color w:val="1F4E79" w:themeColor="accent1" w:themeShade="80"/>
        </w:rPr>
        <w:t>Skills</w:t>
      </w:r>
    </w:p>
    <w:tbl>
      <w:tblPr>
        <w:tblStyle w:val="TipTable"/>
        <w:tblW w:w="5000" w:type="pct"/>
        <w:tblLook w:val="04A0" w:firstRow="1" w:lastRow="0" w:firstColumn="1" w:lastColumn="0" w:noHBand="0" w:noVBand="1"/>
        <w:tblDescription w:val="Layout table"/>
      </w:tblPr>
      <w:tblGrid>
        <w:gridCol w:w="577"/>
        <w:gridCol w:w="8783"/>
      </w:tblGrid>
      <w:tr w:rsidRPr="00736C83" w:rsidR="005B6DB2" w:rsidTr="00CA796C" w14:paraId="07507646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:rsidRPr="00736C83" w:rsidR="005B6DB2" w:rsidP="00CA796C" w:rsidRDefault="005B6DB2" w14:paraId="7089D549" w14:textId="77777777">
            <w:pPr>
              <w:rPr>
                <w:rFonts w:ascii="Calibri" w:hAnsi="Calibri" w:cs="Calibri"/>
              </w:rPr>
            </w:pPr>
            <w:r w:rsidRPr="00736C83">
              <w:rPr>
                <w:rFonts w:ascii="Calibri" w:hAnsi="Calibri" w:cs="Calibri"/>
                <w:noProof/>
                <w:lang w:eastAsia="en-US"/>
              </w:rPr>
              <mc:AlternateContent>
                <mc:Choice Requires="wpg">
                  <w:drawing>
                    <wp:inline distT="0" distB="0" distL="0" distR="0" wp14:anchorId="77747BF0" wp14:editId="4AC39EE6">
                      <wp:extent cx="141605" cy="141605"/>
                      <wp:effectExtent l="0" t="0" r="0" b="0"/>
                      <wp:docPr id="22" name="Group 5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605" cy="141605"/>
                                <a:chOff x="0" y="0"/>
                                <a:chExt cx="141605" cy="141605"/>
                              </a:xfrm>
                            </wpg:grpSpPr>
                            <wps:wsp>
                              <wps:cNvPr id="35" name="Rectangle 35" descr="Blue rectangle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41605" cy="141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6" name="Freeform 18" descr="Information icon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8420" y="22225"/>
                                  <a:ext cx="24765" cy="97155"/>
                                </a:xfrm>
                                <a:custGeom>
                                  <a:avLst/>
                                  <a:gdLst>
                                    <a:gd name="T0" fmla="*/ 30 w 541"/>
                                    <a:gd name="T1" fmla="*/ 791 h 2151"/>
                                    <a:gd name="T2" fmla="*/ 511 w 541"/>
                                    <a:gd name="T3" fmla="*/ 791 h 2151"/>
                                    <a:gd name="T4" fmla="*/ 511 w 541"/>
                                    <a:gd name="T5" fmla="*/ 2151 h 2151"/>
                                    <a:gd name="T6" fmla="*/ 30 w 541"/>
                                    <a:gd name="T7" fmla="*/ 2151 h 2151"/>
                                    <a:gd name="T8" fmla="*/ 30 w 541"/>
                                    <a:gd name="T9" fmla="*/ 791 h 2151"/>
                                    <a:gd name="T10" fmla="*/ 271 w 541"/>
                                    <a:gd name="T11" fmla="*/ 0 h 2151"/>
                                    <a:gd name="T12" fmla="*/ 311 w 541"/>
                                    <a:gd name="T13" fmla="*/ 3 h 2151"/>
                                    <a:gd name="T14" fmla="*/ 349 w 541"/>
                                    <a:gd name="T15" fmla="*/ 11 h 2151"/>
                                    <a:gd name="T16" fmla="*/ 384 w 541"/>
                                    <a:gd name="T17" fmla="*/ 26 h 2151"/>
                                    <a:gd name="T18" fmla="*/ 418 w 541"/>
                                    <a:gd name="T19" fmla="*/ 44 h 2151"/>
                                    <a:gd name="T20" fmla="*/ 447 w 541"/>
                                    <a:gd name="T21" fmla="*/ 66 h 2151"/>
                                    <a:gd name="T22" fmla="*/ 475 w 541"/>
                                    <a:gd name="T23" fmla="*/ 93 h 2151"/>
                                    <a:gd name="T24" fmla="*/ 497 w 541"/>
                                    <a:gd name="T25" fmla="*/ 123 h 2151"/>
                                    <a:gd name="T26" fmla="*/ 516 w 541"/>
                                    <a:gd name="T27" fmla="*/ 157 h 2151"/>
                                    <a:gd name="T28" fmla="*/ 530 w 541"/>
                                    <a:gd name="T29" fmla="*/ 193 h 2151"/>
                                    <a:gd name="T30" fmla="*/ 538 w 541"/>
                                    <a:gd name="T31" fmla="*/ 230 h 2151"/>
                                    <a:gd name="T32" fmla="*/ 541 w 541"/>
                                    <a:gd name="T33" fmla="*/ 270 h 2151"/>
                                    <a:gd name="T34" fmla="*/ 538 w 541"/>
                                    <a:gd name="T35" fmla="*/ 310 h 2151"/>
                                    <a:gd name="T36" fmla="*/ 530 w 541"/>
                                    <a:gd name="T37" fmla="*/ 347 h 2151"/>
                                    <a:gd name="T38" fmla="*/ 516 w 541"/>
                                    <a:gd name="T39" fmla="*/ 384 h 2151"/>
                                    <a:gd name="T40" fmla="*/ 497 w 541"/>
                                    <a:gd name="T41" fmla="*/ 417 h 2151"/>
                                    <a:gd name="T42" fmla="*/ 475 w 541"/>
                                    <a:gd name="T43" fmla="*/ 447 h 2151"/>
                                    <a:gd name="T44" fmla="*/ 447 w 541"/>
                                    <a:gd name="T45" fmla="*/ 474 h 2151"/>
                                    <a:gd name="T46" fmla="*/ 418 w 541"/>
                                    <a:gd name="T47" fmla="*/ 496 h 2151"/>
                                    <a:gd name="T48" fmla="*/ 384 w 541"/>
                                    <a:gd name="T49" fmla="*/ 515 h 2151"/>
                                    <a:gd name="T50" fmla="*/ 349 w 541"/>
                                    <a:gd name="T51" fmla="*/ 529 h 2151"/>
                                    <a:gd name="T52" fmla="*/ 311 w 541"/>
                                    <a:gd name="T53" fmla="*/ 538 h 2151"/>
                                    <a:gd name="T54" fmla="*/ 271 w 541"/>
                                    <a:gd name="T55" fmla="*/ 540 h 2151"/>
                                    <a:gd name="T56" fmla="*/ 231 w 541"/>
                                    <a:gd name="T57" fmla="*/ 538 h 2151"/>
                                    <a:gd name="T58" fmla="*/ 193 w 541"/>
                                    <a:gd name="T59" fmla="*/ 529 h 2151"/>
                                    <a:gd name="T60" fmla="*/ 157 w 541"/>
                                    <a:gd name="T61" fmla="*/ 515 h 2151"/>
                                    <a:gd name="T62" fmla="*/ 125 w 541"/>
                                    <a:gd name="T63" fmla="*/ 496 h 2151"/>
                                    <a:gd name="T64" fmla="*/ 94 w 541"/>
                                    <a:gd name="T65" fmla="*/ 474 h 2151"/>
                                    <a:gd name="T66" fmla="*/ 68 w 541"/>
                                    <a:gd name="T67" fmla="*/ 447 h 2151"/>
                                    <a:gd name="T68" fmla="*/ 44 w 541"/>
                                    <a:gd name="T69" fmla="*/ 417 h 2151"/>
                                    <a:gd name="T70" fmla="*/ 26 w 541"/>
                                    <a:gd name="T71" fmla="*/ 384 h 2151"/>
                                    <a:gd name="T72" fmla="*/ 13 w 541"/>
                                    <a:gd name="T73" fmla="*/ 347 h 2151"/>
                                    <a:gd name="T74" fmla="*/ 3 w 541"/>
                                    <a:gd name="T75" fmla="*/ 310 h 2151"/>
                                    <a:gd name="T76" fmla="*/ 0 w 541"/>
                                    <a:gd name="T77" fmla="*/ 270 h 2151"/>
                                    <a:gd name="T78" fmla="*/ 3 w 541"/>
                                    <a:gd name="T79" fmla="*/ 230 h 2151"/>
                                    <a:gd name="T80" fmla="*/ 13 w 541"/>
                                    <a:gd name="T81" fmla="*/ 193 h 2151"/>
                                    <a:gd name="T82" fmla="*/ 26 w 541"/>
                                    <a:gd name="T83" fmla="*/ 157 h 2151"/>
                                    <a:gd name="T84" fmla="*/ 44 w 541"/>
                                    <a:gd name="T85" fmla="*/ 123 h 2151"/>
                                    <a:gd name="T86" fmla="*/ 68 w 541"/>
                                    <a:gd name="T87" fmla="*/ 93 h 2151"/>
                                    <a:gd name="T88" fmla="*/ 94 w 541"/>
                                    <a:gd name="T89" fmla="*/ 66 h 2151"/>
                                    <a:gd name="T90" fmla="*/ 125 w 541"/>
                                    <a:gd name="T91" fmla="*/ 44 h 2151"/>
                                    <a:gd name="T92" fmla="*/ 157 w 541"/>
                                    <a:gd name="T93" fmla="*/ 26 h 2151"/>
                                    <a:gd name="T94" fmla="*/ 193 w 541"/>
                                    <a:gd name="T95" fmla="*/ 11 h 2151"/>
                                    <a:gd name="T96" fmla="*/ 231 w 541"/>
                                    <a:gd name="T97" fmla="*/ 3 h 2151"/>
                                    <a:gd name="T98" fmla="*/ 271 w 541"/>
                                    <a:gd name="T99" fmla="*/ 0 h 215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541" h="2151">
                                      <a:moveTo>
                                        <a:pt x="30" y="791"/>
                                      </a:moveTo>
                                      <a:lnTo>
                                        <a:pt x="511" y="791"/>
                                      </a:lnTo>
                                      <a:lnTo>
                                        <a:pt x="511" y="2151"/>
                                      </a:lnTo>
                                      <a:lnTo>
                                        <a:pt x="30" y="2151"/>
                                      </a:lnTo>
                                      <a:lnTo>
                                        <a:pt x="30" y="791"/>
                                      </a:lnTo>
                                      <a:close/>
                                      <a:moveTo>
                                        <a:pt x="271" y="0"/>
                                      </a:moveTo>
                                      <a:lnTo>
                                        <a:pt x="311" y="3"/>
                                      </a:lnTo>
                                      <a:lnTo>
                                        <a:pt x="349" y="11"/>
                                      </a:lnTo>
                                      <a:lnTo>
                                        <a:pt x="384" y="26"/>
                                      </a:lnTo>
                                      <a:lnTo>
                                        <a:pt x="418" y="44"/>
                                      </a:lnTo>
                                      <a:lnTo>
                                        <a:pt x="447" y="66"/>
                                      </a:lnTo>
                                      <a:lnTo>
                                        <a:pt x="475" y="93"/>
                                      </a:lnTo>
                                      <a:lnTo>
                                        <a:pt x="497" y="123"/>
                                      </a:lnTo>
                                      <a:lnTo>
                                        <a:pt x="516" y="157"/>
                                      </a:lnTo>
                                      <a:lnTo>
                                        <a:pt x="530" y="193"/>
                                      </a:lnTo>
                                      <a:lnTo>
                                        <a:pt x="538" y="230"/>
                                      </a:lnTo>
                                      <a:lnTo>
                                        <a:pt x="541" y="270"/>
                                      </a:lnTo>
                                      <a:lnTo>
                                        <a:pt x="538" y="310"/>
                                      </a:lnTo>
                                      <a:lnTo>
                                        <a:pt x="530" y="347"/>
                                      </a:lnTo>
                                      <a:lnTo>
                                        <a:pt x="516" y="384"/>
                                      </a:lnTo>
                                      <a:lnTo>
                                        <a:pt x="497" y="417"/>
                                      </a:lnTo>
                                      <a:lnTo>
                                        <a:pt x="475" y="447"/>
                                      </a:lnTo>
                                      <a:lnTo>
                                        <a:pt x="447" y="474"/>
                                      </a:lnTo>
                                      <a:lnTo>
                                        <a:pt x="418" y="496"/>
                                      </a:lnTo>
                                      <a:lnTo>
                                        <a:pt x="384" y="515"/>
                                      </a:lnTo>
                                      <a:lnTo>
                                        <a:pt x="349" y="529"/>
                                      </a:lnTo>
                                      <a:lnTo>
                                        <a:pt x="311" y="538"/>
                                      </a:lnTo>
                                      <a:lnTo>
                                        <a:pt x="271" y="540"/>
                                      </a:lnTo>
                                      <a:lnTo>
                                        <a:pt x="231" y="538"/>
                                      </a:lnTo>
                                      <a:lnTo>
                                        <a:pt x="193" y="529"/>
                                      </a:lnTo>
                                      <a:lnTo>
                                        <a:pt x="157" y="515"/>
                                      </a:lnTo>
                                      <a:lnTo>
                                        <a:pt x="125" y="496"/>
                                      </a:lnTo>
                                      <a:lnTo>
                                        <a:pt x="94" y="474"/>
                                      </a:lnTo>
                                      <a:lnTo>
                                        <a:pt x="68" y="447"/>
                                      </a:lnTo>
                                      <a:lnTo>
                                        <a:pt x="44" y="417"/>
                                      </a:lnTo>
                                      <a:lnTo>
                                        <a:pt x="26" y="384"/>
                                      </a:lnTo>
                                      <a:lnTo>
                                        <a:pt x="13" y="347"/>
                                      </a:lnTo>
                                      <a:lnTo>
                                        <a:pt x="3" y="310"/>
                                      </a:lnTo>
                                      <a:lnTo>
                                        <a:pt x="0" y="270"/>
                                      </a:lnTo>
                                      <a:lnTo>
                                        <a:pt x="3" y="230"/>
                                      </a:lnTo>
                                      <a:lnTo>
                                        <a:pt x="13" y="193"/>
                                      </a:lnTo>
                                      <a:lnTo>
                                        <a:pt x="26" y="157"/>
                                      </a:lnTo>
                                      <a:lnTo>
                                        <a:pt x="44" y="123"/>
                                      </a:lnTo>
                                      <a:lnTo>
                                        <a:pt x="68" y="93"/>
                                      </a:lnTo>
                                      <a:lnTo>
                                        <a:pt x="94" y="66"/>
                                      </a:lnTo>
                                      <a:lnTo>
                                        <a:pt x="125" y="44"/>
                                      </a:lnTo>
                                      <a:lnTo>
                                        <a:pt x="157" y="26"/>
                                      </a:lnTo>
                                      <a:lnTo>
                                        <a:pt x="193" y="11"/>
                                      </a:lnTo>
                                      <a:lnTo>
                                        <a:pt x="231" y="3"/>
                                      </a:lnTo>
                                      <a:lnTo>
                                        <a:pt x="2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5" style="width:11.15pt;height:11.15pt;mso-position-horizontal-relative:char;mso-position-vertical-relative:line" alt="Tip icon" coordsize="141605,141605" o:spid="_x0000_s1026" w14:anchorId="1CE6C4C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">
                      <v:rect id="Rectangle 35" style="position:absolute;width:141605;height:141605;visibility:visible;mso-wrap-style:square;v-text-anchor:top" alt="Blue rectangle" o:spid="_x0000_s1027" fillcolor="#5b9bd5 [3204]" stroked="f" strokeweight="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"/>
                      <v:shape id="Freeform 18" style="position:absolute;left:58420;top:22225;width:24765;height:97155;visibility:visible;mso-wrap-style:square;v-text-anchor:top" alt="Information icon" coordsize="541,2151" o:spid="_x0000_s1028" stroked="f" strokeweight="0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">
                        <v:path arrowok="t" o:connecttype="custom" o:connectlocs="1373,35727;23392,35727;23392,97155;1373,97155;1373,35727;12405,0;14236,136;15976,497;17578,1174;19135,1987;20462,2981;21744,4201;22751,5556;23621,7091;24261,8717;24628,10388;24765,12195;24628,14002;24261,15673;23621,17344;22751,18835;21744,20190;20462,21409;19135,22403;17578,23261;15976,23894;14236,24300;12405,24390;10574,24300;8835,23894;7187,23261;5722,22403;4303,21409;3113,20190;2014,18835;1190,17344;595,15673;137,14002;0,12195;137,10388;595,8717;1190,7091;2014,5556;3113,4201;4303,2981;5722,1987;7187,1174;8835,497;10574,136;12405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92" w:type="pct"/>
          </w:tcPr>
          <w:p w:rsidRPr="00CF71E8" w:rsidR="005B6DB2" w:rsidP="00CA796C" w:rsidRDefault="004D43D4" w14:paraId="72C8401C" w14:textId="47E5E3F2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What</w:t>
            </w:r>
            <w:r w:rsidRPr="004D43D4">
              <w:rPr>
                <w:rFonts w:ascii="Calibri" w:hAnsi="Calibri" w:cs="Calibri"/>
                <w:sz w:val="18"/>
                <w:szCs w:val="18"/>
              </w:rPr>
              <w:t xml:space="preserve"> skills 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do </w:t>
            </w:r>
            <w:r w:rsidRPr="004D43D4">
              <w:rPr>
                <w:rFonts w:ascii="Calibri" w:hAnsi="Calibri" w:cs="Calibri"/>
                <w:sz w:val="18"/>
                <w:szCs w:val="18"/>
              </w:rPr>
              <w:t xml:space="preserve">you already confidently possess, and </w:t>
            </w:r>
            <w:r>
              <w:rPr>
                <w:rFonts w:ascii="Calibri" w:hAnsi="Calibri" w:cs="Calibri"/>
                <w:sz w:val="18"/>
                <w:szCs w:val="18"/>
              </w:rPr>
              <w:t>which</w:t>
            </w:r>
            <w:r w:rsidRPr="004D43D4">
              <w:rPr>
                <w:rFonts w:ascii="Calibri" w:hAnsi="Calibri" w:cs="Calibri"/>
                <w:sz w:val="18"/>
                <w:szCs w:val="18"/>
              </w:rPr>
              <w:t xml:space="preserve"> skills </w:t>
            </w:r>
            <w:r>
              <w:rPr>
                <w:rFonts w:ascii="Calibri" w:hAnsi="Calibri" w:cs="Calibri"/>
                <w:sz w:val="18"/>
                <w:szCs w:val="18"/>
              </w:rPr>
              <w:t>will you</w:t>
            </w:r>
            <w:r w:rsidRPr="004D43D4">
              <w:rPr>
                <w:rFonts w:ascii="Calibri" w:hAnsi="Calibri" w:cs="Calibri"/>
                <w:sz w:val="18"/>
                <w:szCs w:val="18"/>
              </w:rPr>
              <w:t xml:space="preserve"> need to develop in order to reach your goal</w:t>
            </w:r>
            <w:r>
              <w:rPr>
                <w:rFonts w:ascii="Calibri" w:hAnsi="Calibri" w:cs="Calibri"/>
                <w:sz w:val="18"/>
                <w:szCs w:val="18"/>
              </w:rPr>
              <w:t>s?</w:t>
            </w:r>
            <w:r w:rsidRPr="004D43D4">
              <w:rPr>
                <w:rFonts w:ascii="Calibri" w:hAnsi="Calibri" w:cs="Calibri"/>
                <w:sz w:val="18"/>
                <w:szCs w:val="18"/>
              </w:rPr>
              <w:t xml:space="preserve"> </w:t>
            </w:r>
          </w:p>
        </w:tc>
      </w:tr>
    </w:tbl>
    <w:p w:rsidRPr="00736C83" w:rsidR="005B6DB2" w:rsidP="005B6DB2" w:rsidRDefault="005B6DB2" w14:paraId="34D617E6" w14:textId="77777777">
      <w:pPr>
        <w:pStyle w:val="NoSpacing"/>
        <w:rPr>
          <w:rFonts w:ascii="Calibri" w:hAnsi="Calibri" w:cs="Calibri"/>
        </w:rPr>
      </w:pPr>
    </w:p>
    <w:p w:rsidR="00FB543D" w:rsidP="008C1FE1" w:rsidRDefault="00FB543D" w14:paraId="29A21101" w14:textId="500C8741">
      <w:pPr>
        <w:pStyle w:val="ListParagraph"/>
        <w:numPr>
          <w:ilvl w:val="0"/>
          <w:numId w:val="18"/>
        </w:numPr>
      </w:pPr>
      <w:r>
        <w:t>Current skills</w:t>
      </w:r>
    </w:p>
    <w:p w:rsidRPr="008C1FE1" w:rsidR="00832A5D" w:rsidP="00FB543D" w:rsidRDefault="00832A5D" w14:paraId="4C2C32A0" w14:textId="67EDD21A">
      <w:pPr>
        <w:pStyle w:val="ListParagraph"/>
        <w:numPr>
          <w:ilvl w:val="1"/>
          <w:numId w:val="18"/>
        </w:numPr>
      </w:pPr>
      <w:r w:rsidRPr="008C1FE1">
        <w:t>Java Programming Language</w:t>
      </w:r>
    </w:p>
    <w:p w:rsidRPr="008C1FE1" w:rsidR="00832A5D" w:rsidP="00FB543D" w:rsidRDefault="00832A5D" w14:paraId="569EF499" w14:textId="77777777">
      <w:pPr>
        <w:pStyle w:val="ListParagraph"/>
        <w:numPr>
          <w:ilvl w:val="1"/>
          <w:numId w:val="18"/>
        </w:numPr>
      </w:pPr>
      <w:r w:rsidRPr="008C1FE1">
        <w:t>Object-Oriented Programming</w:t>
      </w:r>
    </w:p>
    <w:p w:rsidRPr="008C1FE1" w:rsidR="00832A5D" w:rsidP="00FB543D" w:rsidRDefault="00832A5D" w14:paraId="2B1A6E92" w14:textId="65337E64">
      <w:pPr>
        <w:pStyle w:val="ListParagraph"/>
        <w:numPr>
          <w:ilvl w:val="1"/>
          <w:numId w:val="18"/>
        </w:numPr>
      </w:pPr>
      <w:r w:rsidRPr="008C1FE1">
        <w:t>Web development</w:t>
      </w:r>
      <w:r w:rsidR="00DA2280">
        <w:t xml:space="preserve"> (HTML, CSS, JavaScript)</w:t>
      </w:r>
    </w:p>
    <w:p w:rsidRPr="008C1FE1" w:rsidR="00832A5D" w:rsidP="00FB543D" w:rsidRDefault="00832A5D" w14:paraId="30109A7A" w14:textId="438B4710">
      <w:pPr>
        <w:pStyle w:val="ListParagraph"/>
        <w:numPr>
          <w:ilvl w:val="1"/>
          <w:numId w:val="18"/>
        </w:numPr>
      </w:pPr>
      <w:r w:rsidRPr="008C1FE1">
        <w:t>Agile methodology</w:t>
      </w:r>
      <w:r w:rsidR="00EE5100">
        <w:t xml:space="preserve"> </w:t>
      </w:r>
    </w:p>
    <w:p w:rsidR="008C1FE1" w:rsidP="00FB543D" w:rsidRDefault="00832A5D" w14:paraId="3FC24E4C" w14:textId="0896C5F2">
      <w:pPr>
        <w:pStyle w:val="ListParagraph"/>
        <w:numPr>
          <w:ilvl w:val="1"/>
          <w:numId w:val="18"/>
        </w:numPr>
      </w:pPr>
      <w:r w:rsidRPr="008C1FE1">
        <w:t>Debugging and problem</w:t>
      </w:r>
      <w:r w:rsidR="20B835AE">
        <w:t>-</w:t>
      </w:r>
      <w:r w:rsidRPr="008C1FE1">
        <w:t>solving</w:t>
      </w:r>
    </w:p>
    <w:p w:rsidR="008C1FE1" w:rsidP="00FB543D" w:rsidRDefault="008C1FE1" w14:paraId="5C9546C7" w14:textId="02C0A0FC">
      <w:pPr>
        <w:pStyle w:val="ListParagraph"/>
        <w:numPr>
          <w:ilvl w:val="1"/>
          <w:numId w:val="18"/>
        </w:numPr>
      </w:pPr>
      <w:r>
        <w:t>GitHub</w:t>
      </w:r>
    </w:p>
    <w:p w:rsidR="00FB543D" w:rsidP="00FB543D" w:rsidRDefault="00AA59A0" w14:paraId="17797EA0" w14:textId="6D4466E2">
      <w:pPr>
        <w:pStyle w:val="ListParagraph"/>
        <w:numPr>
          <w:ilvl w:val="0"/>
          <w:numId w:val="18"/>
        </w:numPr>
      </w:pPr>
      <w:r>
        <w:t>Skill goals</w:t>
      </w:r>
    </w:p>
    <w:p w:rsidR="00674065" w:rsidP="00674065" w:rsidRDefault="004432AB" w14:paraId="343E5871" w14:textId="7CE1E243">
      <w:pPr>
        <w:pStyle w:val="ListParagraph"/>
        <w:numPr>
          <w:ilvl w:val="1"/>
          <w:numId w:val="18"/>
        </w:numPr>
      </w:pPr>
      <w:r>
        <w:t>SQL and NoSQL</w:t>
      </w:r>
    </w:p>
    <w:p w:rsidRPr="007503E4" w:rsidR="007503E4" w:rsidP="007503E4" w:rsidRDefault="007503E4" w14:paraId="692E6793" w14:textId="77777777">
      <w:pPr>
        <w:pStyle w:val="ListParagraph"/>
        <w:numPr>
          <w:ilvl w:val="1"/>
          <w:numId w:val="18"/>
        </w:numPr>
      </w:pPr>
      <w:r w:rsidRPr="007503E4">
        <w:lastRenderedPageBreak/>
        <w:t xml:space="preserve">Enterprise Resource Planning </w:t>
      </w:r>
    </w:p>
    <w:p w:rsidR="004432AB" w:rsidP="00674065" w:rsidRDefault="00CE2A1E" w14:paraId="4DE01247" w14:textId="1414FBA8">
      <w:pPr>
        <w:pStyle w:val="ListParagraph"/>
        <w:numPr>
          <w:ilvl w:val="1"/>
          <w:numId w:val="18"/>
        </w:numPr>
      </w:pPr>
      <w:r>
        <w:t>Programming languages (</w:t>
      </w:r>
      <w:r w:rsidRPr="005E4461" w:rsidR="005E4461">
        <w:t>ABAP</w:t>
      </w:r>
      <w:r>
        <w:t>, Python, C++)</w:t>
      </w:r>
    </w:p>
    <w:p w:rsidR="005E4461" w:rsidP="00674065" w:rsidRDefault="000E696B" w14:paraId="2F5EDBE8" w14:textId="0CBF2E3F">
      <w:pPr>
        <w:pStyle w:val="ListParagraph"/>
        <w:numPr>
          <w:ilvl w:val="1"/>
          <w:numId w:val="18"/>
        </w:numPr>
      </w:pPr>
      <w:r>
        <w:t>Cloud technologies and microservices architecture</w:t>
      </w:r>
    </w:p>
    <w:p w:rsidR="000E696B" w:rsidP="00674065" w:rsidRDefault="009C141E" w14:paraId="75BBD56D" w14:textId="48E180A1">
      <w:pPr>
        <w:pStyle w:val="ListParagraph"/>
        <w:numPr>
          <w:ilvl w:val="1"/>
          <w:numId w:val="18"/>
        </w:numPr>
      </w:pPr>
      <w:r>
        <w:t>A</w:t>
      </w:r>
      <w:r w:rsidRPr="009C141E">
        <w:t>rtificial intelligence, blockchain,</w:t>
      </w:r>
      <w:r w:rsidR="002C44CE">
        <w:t xml:space="preserve"> IoT</w:t>
      </w:r>
    </w:p>
    <w:p w:rsidR="0020254E" w:rsidP="00674065" w:rsidRDefault="0020254E" w14:paraId="1905D584" w14:textId="5065FCD9">
      <w:pPr>
        <w:pStyle w:val="ListParagraph"/>
        <w:numPr>
          <w:ilvl w:val="1"/>
          <w:numId w:val="18"/>
        </w:numPr>
      </w:pPr>
      <w:r>
        <w:t>Project management</w:t>
      </w:r>
    </w:p>
    <w:p w:rsidR="00B60B26" w:rsidP="00674065" w:rsidRDefault="00B60B26" w14:paraId="4DDE14E1" w14:textId="04C2071D">
      <w:pPr>
        <w:pStyle w:val="ListParagraph"/>
        <w:numPr>
          <w:ilvl w:val="1"/>
          <w:numId w:val="18"/>
        </w:numPr>
      </w:pPr>
      <w:r>
        <w:t xml:space="preserve">SAP </w:t>
      </w:r>
      <w:r w:rsidR="007D77F0">
        <w:t>product</w:t>
      </w:r>
      <w:r>
        <w:t xml:space="preserve"> expertise</w:t>
      </w:r>
    </w:p>
    <w:p w:rsidRPr="004C7068" w:rsidR="0093032D" w:rsidP="0093032D" w:rsidRDefault="0093032D" w14:paraId="5B9CDB6B" w14:textId="3196633F">
      <w:pPr>
        <w:pStyle w:val="Heading2"/>
        <w:rPr>
          <w:rFonts w:ascii="Calibri" w:hAnsi="Calibri" w:cs="Calibri"/>
          <w:color w:val="1F4E79"/>
        </w:rPr>
      </w:pPr>
      <w:r>
        <w:rPr>
          <w:rFonts w:ascii="Calibri" w:hAnsi="Calibri" w:cs="Calibri"/>
          <w:color w:val="1F4E79"/>
        </w:rPr>
        <w:t>Gaps</w:t>
      </w:r>
    </w:p>
    <w:tbl>
      <w:tblPr>
        <w:tblStyle w:val="TipTable"/>
        <w:tblW w:w="5001" w:type="pct"/>
        <w:tblLook w:val="04A0" w:firstRow="1" w:lastRow="0" w:firstColumn="1" w:lastColumn="0" w:noHBand="0" w:noVBand="1"/>
        <w:tblDescription w:val="Layout table"/>
      </w:tblPr>
      <w:tblGrid>
        <w:gridCol w:w="579"/>
        <w:gridCol w:w="8783"/>
      </w:tblGrid>
      <w:tr w:rsidRPr="00736C83" w:rsidR="00C30ECA" w:rsidTr="6541B746" w14:paraId="3BA38687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" w:type="pct"/>
          </w:tcPr>
          <w:p w:rsidRPr="00736C83" w:rsidR="00C30ECA" w:rsidP="0093032D" w:rsidRDefault="00C30ECA" w14:paraId="2B9A7A1B" w14:textId="77777777">
            <w:pPr>
              <w:rPr>
                <w:rFonts w:ascii="Calibri" w:hAnsi="Calibri" w:cs="Calibri"/>
              </w:rPr>
            </w:pPr>
            <w:r w:rsidRPr="00736C83">
              <w:rPr>
                <w:rFonts w:ascii="Calibri" w:hAnsi="Calibri" w:cs="Calibri"/>
                <w:noProof/>
                <w:lang w:eastAsia="en-US"/>
              </w:rPr>
              <mc:AlternateContent>
                <mc:Choice Requires="wpg">
                  <w:drawing>
                    <wp:inline distT="0" distB="0" distL="0" distR="0" wp14:anchorId="534A2804" wp14:editId="5EEE1451">
                      <wp:extent cx="141605" cy="141605"/>
                      <wp:effectExtent l="0" t="0" r="0" b="0"/>
                      <wp:docPr id="1" name="Group 5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605" cy="141605"/>
                                <a:chOff x="0" y="0"/>
                                <a:chExt cx="141605" cy="141605"/>
                              </a:xfrm>
                            </wpg:grpSpPr>
                            <wps:wsp>
                              <wps:cNvPr id="4" name="Rectangle 4" descr="Blue rectangle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41605" cy="141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" name="Freeform 12" descr="Information icon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8420" y="22225"/>
                                  <a:ext cx="24765" cy="97155"/>
                                </a:xfrm>
                                <a:custGeom>
                                  <a:avLst/>
                                  <a:gdLst>
                                    <a:gd name="T0" fmla="*/ 30 w 541"/>
                                    <a:gd name="T1" fmla="*/ 791 h 2151"/>
                                    <a:gd name="T2" fmla="*/ 511 w 541"/>
                                    <a:gd name="T3" fmla="*/ 791 h 2151"/>
                                    <a:gd name="T4" fmla="*/ 511 w 541"/>
                                    <a:gd name="T5" fmla="*/ 2151 h 2151"/>
                                    <a:gd name="T6" fmla="*/ 30 w 541"/>
                                    <a:gd name="T7" fmla="*/ 2151 h 2151"/>
                                    <a:gd name="T8" fmla="*/ 30 w 541"/>
                                    <a:gd name="T9" fmla="*/ 791 h 2151"/>
                                    <a:gd name="T10" fmla="*/ 271 w 541"/>
                                    <a:gd name="T11" fmla="*/ 0 h 2151"/>
                                    <a:gd name="T12" fmla="*/ 311 w 541"/>
                                    <a:gd name="T13" fmla="*/ 3 h 2151"/>
                                    <a:gd name="T14" fmla="*/ 349 w 541"/>
                                    <a:gd name="T15" fmla="*/ 11 h 2151"/>
                                    <a:gd name="T16" fmla="*/ 384 w 541"/>
                                    <a:gd name="T17" fmla="*/ 26 h 2151"/>
                                    <a:gd name="T18" fmla="*/ 418 w 541"/>
                                    <a:gd name="T19" fmla="*/ 44 h 2151"/>
                                    <a:gd name="T20" fmla="*/ 447 w 541"/>
                                    <a:gd name="T21" fmla="*/ 66 h 2151"/>
                                    <a:gd name="T22" fmla="*/ 475 w 541"/>
                                    <a:gd name="T23" fmla="*/ 93 h 2151"/>
                                    <a:gd name="T24" fmla="*/ 497 w 541"/>
                                    <a:gd name="T25" fmla="*/ 123 h 2151"/>
                                    <a:gd name="T26" fmla="*/ 516 w 541"/>
                                    <a:gd name="T27" fmla="*/ 157 h 2151"/>
                                    <a:gd name="T28" fmla="*/ 530 w 541"/>
                                    <a:gd name="T29" fmla="*/ 193 h 2151"/>
                                    <a:gd name="T30" fmla="*/ 538 w 541"/>
                                    <a:gd name="T31" fmla="*/ 230 h 2151"/>
                                    <a:gd name="T32" fmla="*/ 541 w 541"/>
                                    <a:gd name="T33" fmla="*/ 270 h 2151"/>
                                    <a:gd name="T34" fmla="*/ 538 w 541"/>
                                    <a:gd name="T35" fmla="*/ 310 h 2151"/>
                                    <a:gd name="T36" fmla="*/ 530 w 541"/>
                                    <a:gd name="T37" fmla="*/ 347 h 2151"/>
                                    <a:gd name="T38" fmla="*/ 516 w 541"/>
                                    <a:gd name="T39" fmla="*/ 384 h 2151"/>
                                    <a:gd name="T40" fmla="*/ 497 w 541"/>
                                    <a:gd name="T41" fmla="*/ 417 h 2151"/>
                                    <a:gd name="T42" fmla="*/ 475 w 541"/>
                                    <a:gd name="T43" fmla="*/ 447 h 2151"/>
                                    <a:gd name="T44" fmla="*/ 447 w 541"/>
                                    <a:gd name="T45" fmla="*/ 474 h 2151"/>
                                    <a:gd name="T46" fmla="*/ 418 w 541"/>
                                    <a:gd name="T47" fmla="*/ 496 h 2151"/>
                                    <a:gd name="T48" fmla="*/ 384 w 541"/>
                                    <a:gd name="T49" fmla="*/ 515 h 2151"/>
                                    <a:gd name="T50" fmla="*/ 349 w 541"/>
                                    <a:gd name="T51" fmla="*/ 529 h 2151"/>
                                    <a:gd name="T52" fmla="*/ 311 w 541"/>
                                    <a:gd name="T53" fmla="*/ 538 h 2151"/>
                                    <a:gd name="T54" fmla="*/ 271 w 541"/>
                                    <a:gd name="T55" fmla="*/ 540 h 2151"/>
                                    <a:gd name="T56" fmla="*/ 231 w 541"/>
                                    <a:gd name="T57" fmla="*/ 538 h 2151"/>
                                    <a:gd name="T58" fmla="*/ 193 w 541"/>
                                    <a:gd name="T59" fmla="*/ 529 h 2151"/>
                                    <a:gd name="T60" fmla="*/ 157 w 541"/>
                                    <a:gd name="T61" fmla="*/ 515 h 2151"/>
                                    <a:gd name="T62" fmla="*/ 125 w 541"/>
                                    <a:gd name="T63" fmla="*/ 496 h 2151"/>
                                    <a:gd name="T64" fmla="*/ 94 w 541"/>
                                    <a:gd name="T65" fmla="*/ 474 h 2151"/>
                                    <a:gd name="T66" fmla="*/ 68 w 541"/>
                                    <a:gd name="T67" fmla="*/ 447 h 2151"/>
                                    <a:gd name="T68" fmla="*/ 44 w 541"/>
                                    <a:gd name="T69" fmla="*/ 417 h 2151"/>
                                    <a:gd name="T70" fmla="*/ 26 w 541"/>
                                    <a:gd name="T71" fmla="*/ 384 h 2151"/>
                                    <a:gd name="T72" fmla="*/ 13 w 541"/>
                                    <a:gd name="T73" fmla="*/ 347 h 2151"/>
                                    <a:gd name="T74" fmla="*/ 3 w 541"/>
                                    <a:gd name="T75" fmla="*/ 310 h 2151"/>
                                    <a:gd name="T76" fmla="*/ 0 w 541"/>
                                    <a:gd name="T77" fmla="*/ 270 h 2151"/>
                                    <a:gd name="T78" fmla="*/ 3 w 541"/>
                                    <a:gd name="T79" fmla="*/ 230 h 2151"/>
                                    <a:gd name="T80" fmla="*/ 13 w 541"/>
                                    <a:gd name="T81" fmla="*/ 193 h 2151"/>
                                    <a:gd name="T82" fmla="*/ 26 w 541"/>
                                    <a:gd name="T83" fmla="*/ 157 h 2151"/>
                                    <a:gd name="T84" fmla="*/ 44 w 541"/>
                                    <a:gd name="T85" fmla="*/ 123 h 2151"/>
                                    <a:gd name="T86" fmla="*/ 68 w 541"/>
                                    <a:gd name="T87" fmla="*/ 93 h 2151"/>
                                    <a:gd name="T88" fmla="*/ 94 w 541"/>
                                    <a:gd name="T89" fmla="*/ 66 h 2151"/>
                                    <a:gd name="T90" fmla="*/ 125 w 541"/>
                                    <a:gd name="T91" fmla="*/ 44 h 2151"/>
                                    <a:gd name="T92" fmla="*/ 157 w 541"/>
                                    <a:gd name="T93" fmla="*/ 26 h 2151"/>
                                    <a:gd name="T94" fmla="*/ 193 w 541"/>
                                    <a:gd name="T95" fmla="*/ 11 h 2151"/>
                                    <a:gd name="T96" fmla="*/ 231 w 541"/>
                                    <a:gd name="T97" fmla="*/ 3 h 2151"/>
                                    <a:gd name="T98" fmla="*/ 271 w 541"/>
                                    <a:gd name="T99" fmla="*/ 0 h 215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541" h="2151">
                                      <a:moveTo>
                                        <a:pt x="30" y="791"/>
                                      </a:moveTo>
                                      <a:lnTo>
                                        <a:pt x="511" y="791"/>
                                      </a:lnTo>
                                      <a:lnTo>
                                        <a:pt x="511" y="2151"/>
                                      </a:lnTo>
                                      <a:lnTo>
                                        <a:pt x="30" y="2151"/>
                                      </a:lnTo>
                                      <a:lnTo>
                                        <a:pt x="30" y="791"/>
                                      </a:lnTo>
                                      <a:close/>
                                      <a:moveTo>
                                        <a:pt x="271" y="0"/>
                                      </a:moveTo>
                                      <a:lnTo>
                                        <a:pt x="311" y="3"/>
                                      </a:lnTo>
                                      <a:lnTo>
                                        <a:pt x="349" y="11"/>
                                      </a:lnTo>
                                      <a:lnTo>
                                        <a:pt x="384" y="26"/>
                                      </a:lnTo>
                                      <a:lnTo>
                                        <a:pt x="418" y="44"/>
                                      </a:lnTo>
                                      <a:lnTo>
                                        <a:pt x="447" y="66"/>
                                      </a:lnTo>
                                      <a:lnTo>
                                        <a:pt x="475" y="93"/>
                                      </a:lnTo>
                                      <a:lnTo>
                                        <a:pt x="497" y="123"/>
                                      </a:lnTo>
                                      <a:lnTo>
                                        <a:pt x="516" y="157"/>
                                      </a:lnTo>
                                      <a:lnTo>
                                        <a:pt x="530" y="193"/>
                                      </a:lnTo>
                                      <a:lnTo>
                                        <a:pt x="538" y="230"/>
                                      </a:lnTo>
                                      <a:lnTo>
                                        <a:pt x="541" y="270"/>
                                      </a:lnTo>
                                      <a:lnTo>
                                        <a:pt x="538" y="310"/>
                                      </a:lnTo>
                                      <a:lnTo>
                                        <a:pt x="530" y="347"/>
                                      </a:lnTo>
                                      <a:lnTo>
                                        <a:pt x="516" y="384"/>
                                      </a:lnTo>
                                      <a:lnTo>
                                        <a:pt x="497" y="417"/>
                                      </a:lnTo>
                                      <a:lnTo>
                                        <a:pt x="475" y="447"/>
                                      </a:lnTo>
                                      <a:lnTo>
                                        <a:pt x="447" y="474"/>
                                      </a:lnTo>
                                      <a:lnTo>
                                        <a:pt x="418" y="496"/>
                                      </a:lnTo>
                                      <a:lnTo>
                                        <a:pt x="384" y="515"/>
                                      </a:lnTo>
                                      <a:lnTo>
                                        <a:pt x="349" y="529"/>
                                      </a:lnTo>
                                      <a:lnTo>
                                        <a:pt x="311" y="538"/>
                                      </a:lnTo>
                                      <a:lnTo>
                                        <a:pt x="271" y="540"/>
                                      </a:lnTo>
                                      <a:lnTo>
                                        <a:pt x="231" y="538"/>
                                      </a:lnTo>
                                      <a:lnTo>
                                        <a:pt x="193" y="529"/>
                                      </a:lnTo>
                                      <a:lnTo>
                                        <a:pt x="157" y="515"/>
                                      </a:lnTo>
                                      <a:lnTo>
                                        <a:pt x="125" y="496"/>
                                      </a:lnTo>
                                      <a:lnTo>
                                        <a:pt x="94" y="474"/>
                                      </a:lnTo>
                                      <a:lnTo>
                                        <a:pt x="68" y="447"/>
                                      </a:lnTo>
                                      <a:lnTo>
                                        <a:pt x="44" y="417"/>
                                      </a:lnTo>
                                      <a:lnTo>
                                        <a:pt x="26" y="384"/>
                                      </a:lnTo>
                                      <a:lnTo>
                                        <a:pt x="13" y="347"/>
                                      </a:lnTo>
                                      <a:lnTo>
                                        <a:pt x="3" y="310"/>
                                      </a:lnTo>
                                      <a:lnTo>
                                        <a:pt x="0" y="270"/>
                                      </a:lnTo>
                                      <a:lnTo>
                                        <a:pt x="3" y="230"/>
                                      </a:lnTo>
                                      <a:lnTo>
                                        <a:pt x="13" y="193"/>
                                      </a:lnTo>
                                      <a:lnTo>
                                        <a:pt x="26" y="157"/>
                                      </a:lnTo>
                                      <a:lnTo>
                                        <a:pt x="44" y="123"/>
                                      </a:lnTo>
                                      <a:lnTo>
                                        <a:pt x="68" y="93"/>
                                      </a:lnTo>
                                      <a:lnTo>
                                        <a:pt x="94" y="66"/>
                                      </a:lnTo>
                                      <a:lnTo>
                                        <a:pt x="125" y="44"/>
                                      </a:lnTo>
                                      <a:lnTo>
                                        <a:pt x="157" y="26"/>
                                      </a:lnTo>
                                      <a:lnTo>
                                        <a:pt x="193" y="11"/>
                                      </a:lnTo>
                                      <a:lnTo>
                                        <a:pt x="231" y="3"/>
                                      </a:lnTo>
                                      <a:lnTo>
                                        <a:pt x="2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5" style="width:11.15pt;height:11.15pt;mso-position-horizontal-relative:char;mso-position-vertical-relative:line" alt="Tip icon" coordsize="141605,141605" o:spid="_x0000_s1026" w14:anchorId="5039665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">
                      <v:rect id="Rectangle 4" style="position:absolute;width:141605;height:141605;visibility:visible;mso-wrap-style:square;v-text-anchor:top" alt="Blue rectangle" o:spid="_x0000_s1027" fillcolor="#5b9bd5 [3204]" stroked="f" strokeweight="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"/>
                      <v:shape id="Freeform 12" style="position:absolute;left:58420;top:22225;width:24765;height:97155;visibility:visible;mso-wrap-style:square;v-text-anchor:top" alt="Information icon" coordsize="541,2151" o:spid="_x0000_s1028" stroked="f" strokeweight="0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">
                        <v:path arrowok="t" o:connecttype="custom" o:connectlocs="1373,35727;23392,35727;23392,97155;1373,97155;1373,35727;12405,0;14236,136;15976,497;17578,1174;19135,1987;20462,2981;21744,4201;22751,5556;23621,7091;24261,8717;24628,10388;24765,12195;24628,14002;24261,15673;23621,17344;22751,18835;21744,20190;20462,21409;19135,22403;17578,23261;15976,23894;14236,24300;12405,24390;10574,24300;8835,23894;7187,23261;5722,22403;4303,21409;3113,20190;2014,18835;1190,17344;595,15673;137,14002;0,12195;137,10388;595,8717;1190,7091;2014,5556;3113,4201;4303,2981;5722,1987;7187,1174;8835,497;10574,136;12405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91" w:type="pct"/>
          </w:tcPr>
          <w:p w:rsidR="00C30ECA" w:rsidP="0093032D" w:rsidRDefault="00C30ECA" w14:paraId="473015B4" w14:textId="77777777">
            <w:pPr>
              <w:pStyle w:val="TipText"/>
              <w:spacing w:after="0" w:line="240" w:lineRule="auto"/>
              <w:ind w:right="144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Gaps may include:</w:t>
            </w:r>
          </w:p>
          <w:p w:rsidRPr="00CF71E8" w:rsidR="00C30ECA" w:rsidP="0093032D" w:rsidRDefault="00C30ECA" w14:paraId="1ABD646C" w14:textId="77777777">
            <w:pPr>
              <w:pStyle w:val="TipText"/>
              <w:numPr>
                <w:ilvl w:val="0"/>
                <w:numId w:val="16"/>
              </w:numPr>
              <w:spacing w:after="0" w:line="240" w:lineRule="auto"/>
              <w:ind w:left="288" w:right="144" w:hanging="144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</w:rPr>
            </w:pPr>
            <w:r w:rsidRPr="00CF71E8">
              <w:rPr>
                <w:rFonts w:ascii="Calibri" w:hAnsi="Calibri" w:cs="Calibri"/>
                <w:sz w:val="18"/>
                <w:szCs w:val="18"/>
              </w:rPr>
              <w:t>Education or training to complete</w:t>
            </w:r>
          </w:p>
          <w:p w:rsidRPr="00991759" w:rsidR="00C30ECA" w:rsidP="6541B746" w:rsidRDefault="0AEAB843" w14:paraId="1DBBED4F" w14:textId="4513F7DA">
            <w:pPr>
              <w:pStyle w:val="TipText"/>
              <w:numPr>
                <w:ilvl w:val="0"/>
                <w:numId w:val="16"/>
              </w:numPr>
              <w:spacing w:after="0" w:line="240" w:lineRule="auto"/>
              <w:ind w:left="288" w:right="144" w:hanging="144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</w:rPr>
            </w:pPr>
            <w:r w:rsidRPr="6541B746">
              <w:rPr>
                <w:rFonts w:ascii="Calibri" w:hAnsi="Calibri" w:cs="Calibri"/>
                <w:sz w:val="18"/>
                <w:szCs w:val="18"/>
              </w:rPr>
              <w:t>Credentials or certifications to obtain</w:t>
            </w:r>
          </w:p>
          <w:p w:rsidRPr="00991759" w:rsidR="00C30ECA" w:rsidP="6541B746" w:rsidRDefault="0AEAB843" w14:paraId="05B4C608" w14:textId="345D0EE5">
            <w:pPr>
              <w:pStyle w:val="TipText"/>
              <w:numPr>
                <w:ilvl w:val="0"/>
                <w:numId w:val="16"/>
              </w:numPr>
              <w:spacing w:after="0" w:line="240" w:lineRule="auto"/>
              <w:ind w:left="288" w:right="144" w:hanging="144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</w:rPr>
            </w:pPr>
            <w:r w:rsidRPr="6541B746">
              <w:rPr>
                <w:rFonts w:ascii="Calibri" w:hAnsi="Calibri" w:cs="Calibri"/>
                <w:sz w:val="18"/>
                <w:szCs w:val="18"/>
              </w:rPr>
              <w:t>Job assignments and projects to work on</w:t>
            </w:r>
          </w:p>
        </w:tc>
      </w:tr>
    </w:tbl>
    <w:p w:rsidRPr="00736C83" w:rsidR="0093032D" w:rsidP="0093032D" w:rsidRDefault="0093032D" w14:paraId="0B6CBADE" w14:textId="77777777">
      <w:pPr>
        <w:pStyle w:val="NoSpacing"/>
        <w:rPr>
          <w:rFonts w:ascii="Calibri" w:hAnsi="Calibri" w:cs="Calibri"/>
        </w:rPr>
      </w:pPr>
    </w:p>
    <w:p w:rsidR="005D32BF" w:rsidP="005D32BF" w:rsidRDefault="004117EC" w14:paraId="24B0B3B8" w14:textId="5CC00C10">
      <w:pPr>
        <w:pStyle w:val="ListParagraph"/>
        <w:numPr>
          <w:ilvl w:val="0"/>
          <w:numId w:val="18"/>
        </w:numPr>
      </w:pPr>
      <w:r w:rsidRPr="005D32BF">
        <w:t>SAP ce</w:t>
      </w:r>
      <w:r w:rsidRPr="005D32BF" w:rsidR="005D32BF">
        <w:t>rtifications</w:t>
      </w:r>
    </w:p>
    <w:p w:rsidR="005D32BF" w:rsidP="005D32BF" w:rsidRDefault="00160708" w14:paraId="2D61A170" w14:textId="5A241332">
      <w:pPr>
        <w:pStyle w:val="ListParagraph"/>
        <w:numPr>
          <w:ilvl w:val="0"/>
          <w:numId w:val="18"/>
        </w:numPr>
      </w:pPr>
      <w:r>
        <w:t>Business knowledge</w:t>
      </w:r>
    </w:p>
    <w:p w:rsidR="005A3739" w:rsidP="005D32BF" w:rsidRDefault="00A55D69" w14:paraId="05AE753A" w14:textId="193E492C">
      <w:pPr>
        <w:pStyle w:val="ListParagraph"/>
        <w:numPr>
          <w:ilvl w:val="0"/>
          <w:numId w:val="18"/>
        </w:numPr>
      </w:pPr>
      <w:r>
        <w:t>C</w:t>
      </w:r>
      <w:r w:rsidR="005A2705">
        <w:t>ustomer engagement</w:t>
      </w:r>
      <w:r w:rsidR="00D154F5">
        <w:t xml:space="preserve"> skills and knowledge</w:t>
      </w:r>
    </w:p>
    <w:p w:rsidR="00E9367E" w:rsidP="005D32BF" w:rsidRDefault="00EE031C" w14:paraId="3FC16A96" w14:textId="5DC507F2">
      <w:pPr>
        <w:pStyle w:val="ListParagraph"/>
        <w:numPr>
          <w:ilvl w:val="0"/>
          <w:numId w:val="18"/>
        </w:numPr>
      </w:pPr>
      <w:r>
        <w:t>Project leadership</w:t>
      </w:r>
    </w:p>
    <w:p w:rsidRPr="005D32BF" w:rsidR="00D917E8" w:rsidP="005D32BF" w:rsidRDefault="00D917E8" w14:paraId="05D127B0" w14:textId="6FB7D2EC">
      <w:pPr>
        <w:pStyle w:val="ListParagraph"/>
        <w:numPr>
          <w:ilvl w:val="0"/>
          <w:numId w:val="18"/>
        </w:numPr>
      </w:pPr>
      <w:r>
        <w:t>Industrial domain knowledge</w:t>
      </w:r>
    </w:p>
    <w:p w:rsidRPr="004C7068" w:rsidR="008979BA" w:rsidP="008979BA" w:rsidRDefault="008979BA" w14:paraId="3CC6B8EA" w14:textId="6DDDFFB8">
      <w:pPr>
        <w:pStyle w:val="Heading2"/>
        <w:rPr>
          <w:rFonts w:ascii="Calibri" w:hAnsi="Calibri" w:cs="Calibri"/>
          <w:color w:val="1F4E79"/>
        </w:rPr>
      </w:pPr>
      <w:r w:rsidRPr="004C7068">
        <w:rPr>
          <w:rFonts w:ascii="Calibri" w:hAnsi="Calibri" w:cs="Calibri"/>
          <w:color w:val="1F4E79"/>
        </w:rPr>
        <w:t>S</w:t>
      </w:r>
      <w:r w:rsidR="00991759">
        <w:rPr>
          <w:rFonts w:ascii="Calibri" w:hAnsi="Calibri" w:cs="Calibri"/>
          <w:color w:val="1F4E79"/>
        </w:rPr>
        <w:t>MART</w:t>
      </w:r>
      <w:r w:rsidRPr="004C7068">
        <w:rPr>
          <w:rFonts w:ascii="Calibri" w:hAnsi="Calibri" w:cs="Calibri"/>
          <w:color w:val="1F4E79"/>
        </w:rPr>
        <w:t xml:space="preserve"> Goals</w:t>
      </w:r>
    </w:p>
    <w:tbl>
      <w:tblPr>
        <w:tblStyle w:val="TipTable"/>
        <w:tblW w:w="5000" w:type="pct"/>
        <w:tblLook w:val="04A0" w:firstRow="1" w:lastRow="0" w:firstColumn="1" w:lastColumn="0" w:noHBand="0" w:noVBand="1"/>
        <w:tblDescription w:val="Layout table"/>
      </w:tblPr>
      <w:tblGrid>
        <w:gridCol w:w="577"/>
        <w:gridCol w:w="8783"/>
      </w:tblGrid>
      <w:tr w:rsidRPr="00736C83" w:rsidR="00386778" w:rsidTr="00CA796C" w14:paraId="05EA2314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:rsidRPr="00736C83" w:rsidR="00386778" w:rsidP="00CA796C" w:rsidRDefault="00386778" w14:paraId="53028B13" w14:textId="77777777">
            <w:pPr>
              <w:rPr>
                <w:rFonts w:ascii="Calibri" w:hAnsi="Calibri" w:cs="Calibri"/>
              </w:rPr>
            </w:pPr>
            <w:r w:rsidRPr="00736C83">
              <w:rPr>
                <w:rFonts w:ascii="Calibri" w:hAnsi="Calibri" w:cs="Calibri"/>
                <w:noProof/>
                <w:lang w:eastAsia="en-US"/>
              </w:rPr>
              <mc:AlternateContent>
                <mc:Choice Requires="wpg">
                  <w:drawing>
                    <wp:inline distT="0" distB="0" distL="0" distR="0" wp14:anchorId="5D10C9DE" wp14:editId="681D43EE">
                      <wp:extent cx="141605" cy="141605"/>
                      <wp:effectExtent l="0" t="0" r="0" b="0"/>
                      <wp:docPr id="10" name="Group 5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605" cy="141605"/>
                                <a:chOff x="0" y="0"/>
                                <a:chExt cx="141605" cy="141605"/>
                              </a:xfrm>
                            </wpg:grpSpPr>
                            <wps:wsp>
                              <wps:cNvPr id="11" name="Rectangle 11" descr="Blue rectangle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41605" cy="141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" name="Freeform 12" descr="Information icon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8420" y="22225"/>
                                  <a:ext cx="24765" cy="97155"/>
                                </a:xfrm>
                                <a:custGeom>
                                  <a:avLst/>
                                  <a:gdLst>
                                    <a:gd name="T0" fmla="*/ 30 w 541"/>
                                    <a:gd name="T1" fmla="*/ 791 h 2151"/>
                                    <a:gd name="T2" fmla="*/ 511 w 541"/>
                                    <a:gd name="T3" fmla="*/ 791 h 2151"/>
                                    <a:gd name="T4" fmla="*/ 511 w 541"/>
                                    <a:gd name="T5" fmla="*/ 2151 h 2151"/>
                                    <a:gd name="T6" fmla="*/ 30 w 541"/>
                                    <a:gd name="T7" fmla="*/ 2151 h 2151"/>
                                    <a:gd name="T8" fmla="*/ 30 w 541"/>
                                    <a:gd name="T9" fmla="*/ 791 h 2151"/>
                                    <a:gd name="T10" fmla="*/ 271 w 541"/>
                                    <a:gd name="T11" fmla="*/ 0 h 2151"/>
                                    <a:gd name="T12" fmla="*/ 311 w 541"/>
                                    <a:gd name="T13" fmla="*/ 3 h 2151"/>
                                    <a:gd name="T14" fmla="*/ 349 w 541"/>
                                    <a:gd name="T15" fmla="*/ 11 h 2151"/>
                                    <a:gd name="T16" fmla="*/ 384 w 541"/>
                                    <a:gd name="T17" fmla="*/ 26 h 2151"/>
                                    <a:gd name="T18" fmla="*/ 418 w 541"/>
                                    <a:gd name="T19" fmla="*/ 44 h 2151"/>
                                    <a:gd name="T20" fmla="*/ 447 w 541"/>
                                    <a:gd name="T21" fmla="*/ 66 h 2151"/>
                                    <a:gd name="T22" fmla="*/ 475 w 541"/>
                                    <a:gd name="T23" fmla="*/ 93 h 2151"/>
                                    <a:gd name="T24" fmla="*/ 497 w 541"/>
                                    <a:gd name="T25" fmla="*/ 123 h 2151"/>
                                    <a:gd name="T26" fmla="*/ 516 w 541"/>
                                    <a:gd name="T27" fmla="*/ 157 h 2151"/>
                                    <a:gd name="T28" fmla="*/ 530 w 541"/>
                                    <a:gd name="T29" fmla="*/ 193 h 2151"/>
                                    <a:gd name="T30" fmla="*/ 538 w 541"/>
                                    <a:gd name="T31" fmla="*/ 230 h 2151"/>
                                    <a:gd name="T32" fmla="*/ 541 w 541"/>
                                    <a:gd name="T33" fmla="*/ 270 h 2151"/>
                                    <a:gd name="T34" fmla="*/ 538 w 541"/>
                                    <a:gd name="T35" fmla="*/ 310 h 2151"/>
                                    <a:gd name="T36" fmla="*/ 530 w 541"/>
                                    <a:gd name="T37" fmla="*/ 347 h 2151"/>
                                    <a:gd name="T38" fmla="*/ 516 w 541"/>
                                    <a:gd name="T39" fmla="*/ 384 h 2151"/>
                                    <a:gd name="T40" fmla="*/ 497 w 541"/>
                                    <a:gd name="T41" fmla="*/ 417 h 2151"/>
                                    <a:gd name="T42" fmla="*/ 475 w 541"/>
                                    <a:gd name="T43" fmla="*/ 447 h 2151"/>
                                    <a:gd name="T44" fmla="*/ 447 w 541"/>
                                    <a:gd name="T45" fmla="*/ 474 h 2151"/>
                                    <a:gd name="T46" fmla="*/ 418 w 541"/>
                                    <a:gd name="T47" fmla="*/ 496 h 2151"/>
                                    <a:gd name="T48" fmla="*/ 384 w 541"/>
                                    <a:gd name="T49" fmla="*/ 515 h 2151"/>
                                    <a:gd name="T50" fmla="*/ 349 w 541"/>
                                    <a:gd name="T51" fmla="*/ 529 h 2151"/>
                                    <a:gd name="T52" fmla="*/ 311 w 541"/>
                                    <a:gd name="T53" fmla="*/ 538 h 2151"/>
                                    <a:gd name="T54" fmla="*/ 271 w 541"/>
                                    <a:gd name="T55" fmla="*/ 540 h 2151"/>
                                    <a:gd name="T56" fmla="*/ 231 w 541"/>
                                    <a:gd name="T57" fmla="*/ 538 h 2151"/>
                                    <a:gd name="T58" fmla="*/ 193 w 541"/>
                                    <a:gd name="T59" fmla="*/ 529 h 2151"/>
                                    <a:gd name="T60" fmla="*/ 157 w 541"/>
                                    <a:gd name="T61" fmla="*/ 515 h 2151"/>
                                    <a:gd name="T62" fmla="*/ 125 w 541"/>
                                    <a:gd name="T63" fmla="*/ 496 h 2151"/>
                                    <a:gd name="T64" fmla="*/ 94 w 541"/>
                                    <a:gd name="T65" fmla="*/ 474 h 2151"/>
                                    <a:gd name="T66" fmla="*/ 68 w 541"/>
                                    <a:gd name="T67" fmla="*/ 447 h 2151"/>
                                    <a:gd name="T68" fmla="*/ 44 w 541"/>
                                    <a:gd name="T69" fmla="*/ 417 h 2151"/>
                                    <a:gd name="T70" fmla="*/ 26 w 541"/>
                                    <a:gd name="T71" fmla="*/ 384 h 2151"/>
                                    <a:gd name="T72" fmla="*/ 13 w 541"/>
                                    <a:gd name="T73" fmla="*/ 347 h 2151"/>
                                    <a:gd name="T74" fmla="*/ 3 w 541"/>
                                    <a:gd name="T75" fmla="*/ 310 h 2151"/>
                                    <a:gd name="T76" fmla="*/ 0 w 541"/>
                                    <a:gd name="T77" fmla="*/ 270 h 2151"/>
                                    <a:gd name="T78" fmla="*/ 3 w 541"/>
                                    <a:gd name="T79" fmla="*/ 230 h 2151"/>
                                    <a:gd name="T80" fmla="*/ 13 w 541"/>
                                    <a:gd name="T81" fmla="*/ 193 h 2151"/>
                                    <a:gd name="T82" fmla="*/ 26 w 541"/>
                                    <a:gd name="T83" fmla="*/ 157 h 2151"/>
                                    <a:gd name="T84" fmla="*/ 44 w 541"/>
                                    <a:gd name="T85" fmla="*/ 123 h 2151"/>
                                    <a:gd name="T86" fmla="*/ 68 w 541"/>
                                    <a:gd name="T87" fmla="*/ 93 h 2151"/>
                                    <a:gd name="T88" fmla="*/ 94 w 541"/>
                                    <a:gd name="T89" fmla="*/ 66 h 2151"/>
                                    <a:gd name="T90" fmla="*/ 125 w 541"/>
                                    <a:gd name="T91" fmla="*/ 44 h 2151"/>
                                    <a:gd name="T92" fmla="*/ 157 w 541"/>
                                    <a:gd name="T93" fmla="*/ 26 h 2151"/>
                                    <a:gd name="T94" fmla="*/ 193 w 541"/>
                                    <a:gd name="T95" fmla="*/ 11 h 2151"/>
                                    <a:gd name="T96" fmla="*/ 231 w 541"/>
                                    <a:gd name="T97" fmla="*/ 3 h 2151"/>
                                    <a:gd name="T98" fmla="*/ 271 w 541"/>
                                    <a:gd name="T99" fmla="*/ 0 h 215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541" h="2151">
                                      <a:moveTo>
                                        <a:pt x="30" y="791"/>
                                      </a:moveTo>
                                      <a:lnTo>
                                        <a:pt x="511" y="791"/>
                                      </a:lnTo>
                                      <a:lnTo>
                                        <a:pt x="511" y="2151"/>
                                      </a:lnTo>
                                      <a:lnTo>
                                        <a:pt x="30" y="2151"/>
                                      </a:lnTo>
                                      <a:lnTo>
                                        <a:pt x="30" y="791"/>
                                      </a:lnTo>
                                      <a:close/>
                                      <a:moveTo>
                                        <a:pt x="271" y="0"/>
                                      </a:moveTo>
                                      <a:lnTo>
                                        <a:pt x="311" y="3"/>
                                      </a:lnTo>
                                      <a:lnTo>
                                        <a:pt x="349" y="11"/>
                                      </a:lnTo>
                                      <a:lnTo>
                                        <a:pt x="384" y="26"/>
                                      </a:lnTo>
                                      <a:lnTo>
                                        <a:pt x="418" y="44"/>
                                      </a:lnTo>
                                      <a:lnTo>
                                        <a:pt x="447" y="66"/>
                                      </a:lnTo>
                                      <a:lnTo>
                                        <a:pt x="475" y="93"/>
                                      </a:lnTo>
                                      <a:lnTo>
                                        <a:pt x="497" y="123"/>
                                      </a:lnTo>
                                      <a:lnTo>
                                        <a:pt x="516" y="157"/>
                                      </a:lnTo>
                                      <a:lnTo>
                                        <a:pt x="530" y="193"/>
                                      </a:lnTo>
                                      <a:lnTo>
                                        <a:pt x="538" y="230"/>
                                      </a:lnTo>
                                      <a:lnTo>
                                        <a:pt x="541" y="270"/>
                                      </a:lnTo>
                                      <a:lnTo>
                                        <a:pt x="538" y="310"/>
                                      </a:lnTo>
                                      <a:lnTo>
                                        <a:pt x="530" y="347"/>
                                      </a:lnTo>
                                      <a:lnTo>
                                        <a:pt x="516" y="384"/>
                                      </a:lnTo>
                                      <a:lnTo>
                                        <a:pt x="497" y="417"/>
                                      </a:lnTo>
                                      <a:lnTo>
                                        <a:pt x="475" y="447"/>
                                      </a:lnTo>
                                      <a:lnTo>
                                        <a:pt x="447" y="474"/>
                                      </a:lnTo>
                                      <a:lnTo>
                                        <a:pt x="418" y="496"/>
                                      </a:lnTo>
                                      <a:lnTo>
                                        <a:pt x="384" y="515"/>
                                      </a:lnTo>
                                      <a:lnTo>
                                        <a:pt x="349" y="529"/>
                                      </a:lnTo>
                                      <a:lnTo>
                                        <a:pt x="311" y="538"/>
                                      </a:lnTo>
                                      <a:lnTo>
                                        <a:pt x="271" y="540"/>
                                      </a:lnTo>
                                      <a:lnTo>
                                        <a:pt x="231" y="538"/>
                                      </a:lnTo>
                                      <a:lnTo>
                                        <a:pt x="193" y="529"/>
                                      </a:lnTo>
                                      <a:lnTo>
                                        <a:pt x="157" y="515"/>
                                      </a:lnTo>
                                      <a:lnTo>
                                        <a:pt x="125" y="496"/>
                                      </a:lnTo>
                                      <a:lnTo>
                                        <a:pt x="94" y="474"/>
                                      </a:lnTo>
                                      <a:lnTo>
                                        <a:pt x="68" y="447"/>
                                      </a:lnTo>
                                      <a:lnTo>
                                        <a:pt x="44" y="417"/>
                                      </a:lnTo>
                                      <a:lnTo>
                                        <a:pt x="26" y="384"/>
                                      </a:lnTo>
                                      <a:lnTo>
                                        <a:pt x="13" y="347"/>
                                      </a:lnTo>
                                      <a:lnTo>
                                        <a:pt x="3" y="310"/>
                                      </a:lnTo>
                                      <a:lnTo>
                                        <a:pt x="0" y="270"/>
                                      </a:lnTo>
                                      <a:lnTo>
                                        <a:pt x="3" y="230"/>
                                      </a:lnTo>
                                      <a:lnTo>
                                        <a:pt x="13" y="193"/>
                                      </a:lnTo>
                                      <a:lnTo>
                                        <a:pt x="26" y="157"/>
                                      </a:lnTo>
                                      <a:lnTo>
                                        <a:pt x="44" y="123"/>
                                      </a:lnTo>
                                      <a:lnTo>
                                        <a:pt x="68" y="93"/>
                                      </a:lnTo>
                                      <a:lnTo>
                                        <a:pt x="94" y="66"/>
                                      </a:lnTo>
                                      <a:lnTo>
                                        <a:pt x="125" y="44"/>
                                      </a:lnTo>
                                      <a:lnTo>
                                        <a:pt x="157" y="26"/>
                                      </a:lnTo>
                                      <a:lnTo>
                                        <a:pt x="193" y="11"/>
                                      </a:lnTo>
                                      <a:lnTo>
                                        <a:pt x="231" y="3"/>
                                      </a:lnTo>
                                      <a:lnTo>
                                        <a:pt x="2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5" style="width:11.15pt;height:11.15pt;mso-position-horizontal-relative:char;mso-position-vertical-relative:line" alt="Tip icon" coordsize="141605,141605" o:spid="_x0000_s1026" w14:anchorId="269450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">
                      <v:rect id="Rectangle 11" style="position:absolute;width:141605;height:141605;visibility:visible;mso-wrap-style:square;v-text-anchor:top" alt="Blue rectangle" o:spid="_x0000_s1027" fillcolor="#5b9bd5 [3204]" stroked="f" strokeweight="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"/>
                      <v:shape id="Freeform 12" style="position:absolute;left:58420;top:22225;width:24765;height:97155;visibility:visible;mso-wrap-style:square;v-text-anchor:top" alt="Information icon" coordsize="541,2151" o:spid="_x0000_s1028" stroked="f" strokeweight="0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">
                        <v:path arrowok="t" o:connecttype="custom" o:connectlocs="1373,35727;23392,35727;23392,97155;1373,97155;1373,35727;12405,0;14236,136;15976,497;17578,1174;19135,1987;20462,2981;21744,4201;22751,5556;23621,7091;24261,8717;24628,10388;24765,12195;24628,14002;24261,15673;23621,17344;22751,18835;21744,20190;20462,21409;19135,22403;17578,23261;15976,23894;14236,24300;12405,24390;10574,24300;8835,23894;7187,23261;5722,22403;4303,21409;3113,20190;2014,18835;1190,17344;595,15673;137,14002;0,12195;137,10388;595,8717;1190,7091;2014,5556;3113,4201;4303,2981;5722,1987;7187,1174;8835,497;10574,136;12405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92" w:type="pct"/>
          </w:tcPr>
          <w:p w:rsidRPr="00CF71E8" w:rsidR="005B6DB2" w:rsidP="00CA796C" w:rsidRDefault="00991759" w14:paraId="239E2B26" w14:textId="477389DF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</w:rPr>
            </w:pPr>
            <w:r w:rsidRPr="00991759">
              <w:rPr>
                <w:rFonts w:ascii="Calibri" w:hAnsi="Calibri" w:cs="Calibri"/>
                <w:sz w:val="18"/>
                <w:szCs w:val="18"/>
              </w:rPr>
              <w:t xml:space="preserve">What are SMART goals? SMART stands for Specific, Measurable, Achievable, Relevant, and Time-Bound. </w:t>
            </w:r>
            <w:r w:rsidR="005B6DB2">
              <w:rPr>
                <w:rFonts w:ascii="Calibri" w:hAnsi="Calibri" w:cs="Calibri"/>
                <w:sz w:val="18"/>
                <w:szCs w:val="18"/>
              </w:rPr>
              <w:t>SMART</w:t>
            </w:r>
            <w:r w:rsidRPr="00991759">
              <w:rPr>
                <w:rFonts w:ascii="Calibri" w:hAnsi="Calibri" w:cs="Calibri"/>
                <w:sz w:val="18"/>
                <w:szCs w:val="18"/>
              </w:rPr>
              <w:t xml:space="preserve"> go</w:t>
            </w:r>
            <w:r w:rsidR="005B6DB2">
              <w:rPr>
                <w:rFonts w:ascii="Calibri" w:hAnsi="Calibri" w:cs="Calibri"/>
                <w:sz w:val="18"/>
                <w:szCs w:val="18"/>
              </w:rPr>
              <w:t>als</w:t>
            </w:r>
            <w:r w:rsidRPr="00991759">
              <w:rPr>
                <w:rFonts w:ascii="Calibri" w:hAnsi="Calibri" w:cs="Calibri"/>
                <w:sz w:val="18"/>
                <w:szCs w:val="18"/>
              </w:rPr>
              <w:t xml:space="preserve"> help ensure that your objectives are attainable within a </w:t>
            </w:r>
            <w:r w:rsidR="005A501B">
              <w:rPr>
                <w:rFonts w:ascii="Calibri" w:hAnsi="Calibri" w:cs="Calibri"/>
                <w:sz w:val="18"/>
                <w:szCs w:val="18"/>
              </w:rPr>
              <w:t>specific</w:t>
            </w:r>
            <w:r w:rsidRPr="00991759">
              <w:rPr>
                <w:rFonts w:ascii="Calibri" w:hAnsi="Calibri" w:cs="Calibri"/>
                <w:sz w:val="18"/>
                <w:szCs w:val="18"/>
              </w:rPr>
              <w:t xml:space="preserve"> time frame.</w:t>
            </w:r>
            <w:r w:rsidR="00A85E0C">
              <w:rPr>
                <w:rFonts w:ascii="Calibri" w:hAnsi="Calibri" w:cs="Calibri"/>
                <w:sz w:val="18"/>
                <w:szCs w:val="18"/>
              </w:rPr>
              <w:t xml:space="preserve"> List 3 – 5 goals based on closing your gaps, attaining your career aspirations, and the action(s) you will take.</w:t>
            </w:r>
          </w:p>
        </w:tc>
      </w:tr>
    </w:tbl>
    <w:p w:rsidR="00107DA1" w:rsidP="00107DA1" w:rsidRDefault="00107DA1" w14:paraId="416C548B" w14:textId="09DCACBD">
      <w:pPr>
        <w:pStyle w:val="ListParagraph"/>
        <w:numPr>
          <w:ilvl w:val="0"/>
          <w:numId w:val="18"/>
        </w:numPr>
        <w:spacing w:before="240"/>
      </w:pPr>
      <w:r w:rsidRPr="005D32BF">
        <w:t>SAP certifications</w:t>
      </w:r>
    </w:p>
    <w:p w:rsidR="00884116" w:rsidP="00884116" w:rsidRDefault="0061557D" w14:paraId="68E06C85" w14:textId="3C1D6126">
      <w:pPr>
        <w:pStyle w:val="ListParagraph"/>
        <w:numPr>
          <w:ilvl w:val="1"/>
          <w:numId w:val="18"/>
        </w:numPr>
        <w:spacing w:before="240"/>
      </w:pPr>
      <w:r w:rsidRPr="0061557D">
        <w:t>SAP Certified Associate - SAP Activate Project Manager</w:t>
      </w:r>
      <w:r w:rsidR="00962134">
        <w:t xml:space="preserve"> </w:t>
      </w:r>
      <w:r w:rsidR="00246C4E">
        <w:t>(</w:t>
      </w:r>
      <w:r w:rsidR="006B4E29">
        <w:t>Obtain certification the summer of BS completion</w:t>
      </w:r>
      <w:r w:rsidR="00246C4E">
        <w:t>)</w:t>
      </w:r>
    </w:p>
    <w:p w:rsidRPr="004E1ABE" w:rsidR="00A333B1" w:rsidP="00884116" w:rsidRDefault="00A333B1" w14:paraId="69B670DD" w14:textId="71DB78D8">
      <w:pPr>
        <w:pStyle w:val="ListParagraph"/>
        <w:numPr>
          <w:ilvl w:val="1"/>
          <w:numId w:val="18"/>
        </w:numPr>
        <w:spacing w:before="240"/>
        <w:rPr>
          <w:b/>
          <w:bCs/>
          <w:highlight w:val="yellow"/>
        </w:rPr>
      </w:pPr>
      <w:r w:rsidRPr="004E1ABE">
        <w:rPr>
          <w:b/>
          <w:bCs/>
          <w:highlight w:val="yellow"/>
        </w:rPr>
        <w:t>SAP Certified</w:t>
      </w:r>
      <w:r w:rsidRPr="004E1ABE" w:rsidR="004E1ABE">
        <w:rPr>
          <w:b/>
          <w:bCs/>
          <w:highlight w:val="yellow"/>
        </w:rPr>
        <w:t xml:space="preserve"> CUSTOMER ENGAGEMENT</w:t>
      </w:r>
    </w:p>
    <w:p w:rsidR="00611596" w:rsidP="00884116" w:rsidRDefault="00F92502" w14:paraId="0F6B5E9C" w14:textId="4CF4E010">
      <w:pPr>
        <w:pStyle w:val="ListParagraph"/>
        <w:numPr>
          <w:ilvl w:val="1"/>
          <w:numId w:val="18"/>
        </w:numPr>
        <w:spacing w:before="240"/>
      </w:pPr>
      <w:r w:rsidRPr="00F92502">
        <w:t>SAP Certified Application Professional - Financials in SAP S/4HANA for SAP ERP Finance Experts</w:t>
      </w:r>
      <w:r w:rsidR="00246C4E">
        <w:t xml:space="preserve"> (</w:t>
      </w:r>
      <w:r w:rsidR="00D34C14">
        <w:t>Obtain certification</w:t>
      </w:r>
      <w:r w:rsidR="00246C4E">
        <w:t xml:space="preserve"> </w:t>
      </w:r>
      <w:r w:rsidR="006B4E29">
        <w:t xml:space="preserve">the </w:t>
      </w:r>
      <w:r w:rsidR="00D34C14">
        <w:t xml:space="preserve">summer </w:t>
      </w:r>
      <w:r w:rsidR="001C70BF">
        <w:t>of MBA</w:t>
      </w:r>
      <w:r w:rsidR="006B4E29">
        <w:t xml:space="preserve"> completion</w:t>
      </w:r>
      <w:r w:rsidR="00E554E7">
        <w:t>)</w:t>
      </w:r>
    </w:p>
    <w:p w:rsidR="00107DA1" w:rsidP="00107DA1" w:rsidRDefault="00107DA1" w14:paraId="73F428F7" w14:textId="2FB8938A">
      <w:pPr>
        <w:pStyle w:val="ListParagraph"/>
        <w:numPr>
          <w:ilvl w:val="0"/>
          <w:numId w:val="18"/>
        </w:numPr>
      </w:pPr>
      <w:r>
        <w:t>Business knowledg</w:t>
      </w:r>
      <w:r w:rsidR="00EF2D25">
        <w:t>e</w:t>
      </w:r>
    </w:p>
    <w:p w:rsidR="00EF2D25" w:rsidP="00EF2D25" w:rsidRDefault="00C34C84" w14:paraId="55984946" w14:textId="770313AB">
      <w:pPr>
        <w:pStyle w:val="ListParagraph"/>
        <w:numPr>
          <w:ilvl w:val="1"/>
          <w:numId w:val="18"/>
        </w:numPr>
      </w:pPr>
      <w:r>
        <w:t xml:space="preserve">Complete MBA </w:t>
      </w:r>
      <w:r w:rsidR="00CE4E57">
        <w:t>in 2019</w:t>
      </w:r>
    </w:p>
    <w:p w:rsidR="00CE4E57" w:rsidP="00107DA1" w:rsidRDefault="00107DA1" w14:paraId="4BD1E6CF" w14:textId="77777777">
      <w:pPr>
        <w:pStyle w:val="ListParagraph"/>
        <w:numPr>
          <w:ilvl w:val="0"/>
          <w:numId w:val="18"/>
        </w:numPr>
      </w:pPr>
      <w:r>
        <w:t>Customer engagement skills and knowledge</w:t>
      </w:r>
    </w:p>
    <w:p w:rsidRPr="004E1ABE" w:rsidR="00CE4E57" w:rsidP="00CE4E57" w:rsidRDefault="00CE4E57" w14:paraId="0F9E0338" w14:textId="723106A5">
      <w:pPr>
        <w:pStyle w:val="ListParagraph"/>
        <w:numPr>
          <w:ilvl w:val="1"/>
          <w:numId w:val="18"/>
        </w:numPr>
        <w:spacing w:before="240"/>
        <w:rPr>
          <w:b/>
          <w:bCs/>
          <w:highlight w:val="yellow"/>
        </w:rPr>
      </w:pPr>
      <w:r w:rsidRPr="004E1ABE">
        <w:rPr>
          <w:b/>
          <w:bCs/>
          <w:highlight w:val="yellow"/>
        </w:rPr>
        <w:t>SAP CUSTOMER ENGAGEMENT</w:t>
      </w:r>
      <w:r w:rsidR="00C578FB">
        <w:rPr>
          <w:b/>
          <w:bCs/>
          <w:highlight w:val="yellow"/>
        </w:rPr>
        <w:t xml:space="preserve"> </w:t>
      </w:r>
      <w:r w:rsidR="009C2CC9">
        <w:rPr>
          <w:b/>
          <w:bCs/>
          <w:highlight w:val="yellow"/>
        </w:rPr>
        <w:t>Certification (</w:t>
      </w:r>
      <w:r w:rsidR="000F1314">
        <w:rPr>
          <w:b/>
          <w:bCs/>
          <w:highlight w:val="yellow"/>
        </w:rPr>
        <w:t>C</w:t>
      </w:r>
      <w:r w:rsidR="009C2CC9">
        <w:rPr>
          <w:b/>
          <w:bCs/>
          <w:highlight w:val="yellow"/>
        </w:rPr>
        <w:t>omplete in 2020)</w:t>
      </w:r>
    </w:p>
    <w:p w:rsidR="009C2CC9" w:rsidP="00107DA1" w:rsidRDefault="00107DA1" w14:paraId="6F9C453B" w14:textId="77777777">
      <w:pPr>
        <w:pStyle w:val="ListParagraph"/>
        <w:numPr>
          <w:ilvl w:val="0"/>
          <w:numId w:val="18"/>
        </w:numPr>
      </w:pPr>
      <w:r>
        <w:t>Project leadership</w:t>
      </w:r>
    </w:p>
    <w:p w:rsidR="00107DA1" w:rsidP="009C2CC9" w:rsidRDefault="00196A4B" w14:paraId="0D81DC25" w14:textId="54D91EBA">
      <w:pPr>
        <w:pStyle w:val="ListParagraph"/>
        <w:numPr>
          <w:ilvl w:val="1"/>
          <w:numId w:val="18"/>
        </w:numPr>
      </w:pPr>
      <w:r>
        <w:t xml:space="preserve"> </w:t>
      </w:r>
      <w:r w:rsidR="00301A1F">
        <w:t xml:space="preserve">PMI </w:t>
      </w:r>
      <w:r w:rsidRPr="00F11EC6" w:rsidR="00F11EC6">
        <w:t>Project Management for Beginners</w:t>
      </w:r>
      <w:r w:rsidR="00301A1F">
        <w:t xml:space="preserve"> Online Course (</w:t>
      </w:r>
      <w:r w:rsidR="003456CE">
        <w:t>F</w:t>
      </w:r>
      <w:r w:rsidR="00301A1F">
        <w:t>ree)</w:t>
      </w:r>
    </w:p>
    <w:p w:rsidR="00301A1F" w:rsidP="00107DA1" w:rsidRDefault="00107DA1" w14:paraId="4DE621F4" w14:textId="77777777">
      <w:pPr>
        <w:pStyle w:val="ListParagraph"/>
        <w:numPr>
          <w:ilvl w:val="0"/>
          <w:numId w:val="18"/>
        </w:numPr>
      </w:pPr>
      <w:r>
        <w:t>Industrial domain knowledge</w:t>
      </w:r>
    </w:p>
    <w:p w:rsidR="00BE0E33" w:rsidP="00301A1F" w:rsidRDefault="000A3635" w14:paraId="306E5007" w14:textId="77777777">
      <w:pPr>
        <w:pStyle w:val="ListParagraph"/>
        <w:numPr>
          <w:ilvl w:val="1"/>
          <w:numId w:val="18"/>
        </w:numPr>
      </w:pPr>
      <w:r>
        <w:t xml:space="preserve">MBA </w:t>
      </w:r>
      <w:r w:rsidR="003456CE">
        <w:t>(C</w:t>
      </w:r>
      <w:r>
        <w:t xml:space="preserve">oursework </w:t>
      </w:r>
      <w:r w:rsidR="00BE0E33">
        <w:t>focus on finance and supply chain management)</w:t>
      </w:r>
    </w:p>
    <w:p w:rsidRPr="00406593" w:rsidR="004D6E62" w:rsidP="00406593" w:rsidRDefault="00272CC4" w14:paraId="2490752C" w14:textId="18866C8A">
      <w:pPr>
        <w:pStyle w:val="ListParagraph"/>
        <w:numPr>
          <w:ilvl w:val="1"/>
          <w:numId w:val="18"/>
        </w:numPr>
        <w:rPr>
          <w:rFonts w:ascii="Calibri" w:hAnsi="Calibri" w:cs="Calibri"/>
          <w:sz w:val="20"/>
          <w:szCs w:val="20"/>
        </w:rPr>
      </w:pPr>
      <w:r>
        <w:t>Supply Chain Symposium (</w:t>
      </w:r>
      <w:r w:rsidR="00467959">
        <w:t>Attend industry event)</w:t>
      </w:r>
    </w:p>
    <w:p w:rsidRPr="004C7068" w:rsidR="007F4F32" w:rsidP="007F4F32" w:rsidRDefault="008979BA" w14:paraId="50732007" w14:textId="09D95B0D">
      <w:pPr>
        <w:pStyle w:val="Heading2"/>
        <w:rPr>
          <w:rFonts w:ascii="Calibri" w:hAnsi="Calibri" w:cs="Calibri"/>
          <w:color w:val="1F4E79"/>
        </w:rPr>
      </w:pPr>
      <w:r w:rsidRPr="004C7068">
        <w:rPr>
          <w:rFonts w:ascii="Calibri" w:hAnsi="Calibri" w:cs="Calibri"/>
          <w:color w:val="1F4E79"/>
        </w:rPr>
        <w:t>Resources</w:t>
      </w:r>
    </w:p>
    <w:tbl>
      <w:tblPr>
        <w:tblStyle w:val="TipTable"/>
        <w:tblW w:w="5000" w:type="pct"/>
        <w:tblLook w:val="04A0" w:firstRow="1" w:lastRow="0" w:firstColumn="1" w:lastColumn="0" w:noHBand="0" w:noVBand="1"/>
        <w:tblDescription w:val="Layout table"/>
      </w:tblPr>
      <w:tblGrid>
        <w:gridCol w:w="577"/>
        <w:gridCol w:w="8783"/>
      </w:tblGrid>
      <w:tr w:rsidRPr="00736C83" w:rsidR="007F4F32" w:rsidTr="00CA796C" w14:paraId="31280429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:rsidRPr="00736C83" w:rsidR="007F4F32" w:rsidP="00CA796C" w:rsidRDefault="007F4F32" w14:paraId="37624CCD" w14:textId="77777777">
            <w:pPr>
              <w:rPr>
                <w:rFonts w:ascii="Calibri" w:hAnsi="Calibri" w:cs="Calibri"/>
              </w:rPr>
            </w:pPr>
            <w:r w:rsidRPr="00736C83">
              <w:rPr>
                <w:rFonts w:ascii="Calibri" w:hAnsi="Calibri" w:cs="Calibri"/>
                <w:noProof/>
                <w:lang w:eastAsia="en-US"/>
              </w:rPr>
              <mc:AlternateContent>
                <mc:Choice Requires="wpg">
                  <w:drawing>
                    <wp:inline distT="0" distB="0" distL="0" distR="0" wp14:anchorId="1BE8DF59" wp14:editId="4FCD12CD">
                      <wp:extent cx="141605" cy="141605"/>
                      <wp:effectExtent l="0" t="0" r="0" b="0"/>
                      <wp:docPr id="7" name="Group 5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605" cy="141605"/>
                                <a:chOff x="0" y="0"/>
                                <a:chExt cx="141605" cy="141605"/>
                              </a:xfrm>
                            </wpg:grpSpPr>
                            <wps:wsp>
                              <wps:cNvPr id="8" name="Rectangle 8" descr="Blue rectangle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41605" cy="141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" name="Freeform 18" descr="Information icon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8420" y="22225"/>
                                  <a:ext cx="24765" cy="97155"/>
                                </a:xfrm>
                                <a:custGeom>
                                  <a:avLst/>
                                  <a:gdLst>
                                    <a:gd name="T0" fmla="*/ 30 w 541"/>
                                    <a:gd name="T1" fmla="*/ 791 h 2151"/>
                                    <a:gd name="T2" fmla="*/ 511 w 541"/>
                                    <a:gd name="T3" fmla="*/ 791 h 2151"/>
                                    <a:gd name="T4" fmla="*/ 511 w 541"/>
                                    <a:gd name="T5" fmla="*/ 2151 h 2151"/>
                                    <a:gd name="T6" fmla="*/ 30 w 541"/>
                                    <a:gd name="T7" fmla="*/ 2151 h 2151"/>
                                    <a:gd name="T8" fmla="*/ 30 w 541"/>
                                    <a:gd name="T9" fmla="*/ 791 h 2151"/>
                                    <a:gd name="T10" fmla="*/ 271 w 541"/>
                                    <a:gd name="T11" fmla="*/ 0 h 2151"/>
                                    <a:gd name="T12" fmla="*/ 311 w 541"/>
                                    <a:gd name="T13" fmla="*/ 3 h 2151"/>
                                    <a:gd name="T14" fmla="*/ 349 w 541"/>
                                    <a:gd name="T15" fmla="*/ 11 h 2151"/>
                                    <a:gd name="T16" fmla="*/ 384 w 541"/>
                                    <a:gd name="T17" fmla="*/ 26 h 2151"/>
                                    <a:gd name="T18" fmla="*/ 418 w 541"/>
                                    <a:gd name="T19" fmla="*/ 44 h 2151"/>
                                    <a:gd name="T20" fmla="*/ 447 w 541"/>
                                    <a:gd name="T21" fmla="*/ 66 h 2151"/>
                                    <a:gd name="T22" fmla="*/ 475 w 541"/>
                                    <a:gd name="T23" fmla="*/ 93 h 2151"/>
                                    <a:gd name="T24" fmla="*/ 497 w 541"/>
                                    <a:gd name="T25" fmla="*/ 123 h 2151"/>
                                    <a:gd name="T26" fmla="*/ 516 w 541"/>
                                    <a:gd name="T27" fmla="*/ 157 h 2151"/>
                                    <a:gd name="T28" fmla="*/ 530 w 541"/>
                                    <a:gd name="T29" fmla="*/ 193 h 2151"/>
                                    <a:gd name="T30" fmla="*/ 538 w 541"/>
                                    <a:gd name="T31" fmla="*/ 230 h 2151"/>
                                    <a:gd name="T32" fmla="*/ 541 w 541"/>
                                    <a:gd name="T33" fmla="*/ 270 h 2151"/>
                                    <a:gd name="T34" fmla="*/ 538 w 541"/>
                                    <a:gd name="T35" fmla="*/ 310 h 2151"/>
                                    <a:gd name="T36" fmla="*/ 530 w 541"/>
                                    <a:gd name="T37" fmla="*/ 347 h 2151"/>
                                    <a:gd name="T38" fmla="*/ 516 w 541"/>
                                    <a:gd name="T39" fmla="*/ 384 h 2151"/>
                                    <a:gd name="T40" fmla="*/ 497 w 541"/>
                                    <a:gd name="T41" fmla="*/ 417 h 2151"/>
                                    <a:gd name="T42" fmla="*/ 475 w 541"/>
                                    <a:gd name="T43" fmla="*/ 447 h 2151"/>
                                    <a:gd name="T44" fmla="*/ 447 w 541"/>
                                    <a:gd name="T45" fmla="*/ 474 h 2151"/>
                                    <a:gd name="T46" fmla="*/ 418 w 541"/>
                                    <a:gd name="T47" fmla="*/ 496 h 2151"/>
                                    <a:gd name="T48" fmla="*/ 384 w 541"/>
                                    <a:gd name="T49" fmla="*/ 515 h 2151"/>
                                    <a:gd name="T50" fmla="*/ 349 w 541"/>
                                    <a:gd name="T51" fmla="*/ 529 h 2151"/>
                                    <a:gd name="T52" fmla="*/ 311 w 541"/>
                                    <a:gd name="T53" fmla="*/ 538 h 2151"/>
                                    <a:gd name="T54" fmla="*/ 271 w 541"/>
                                    <a:gd name="T55" fmla="*/ 540 h 2151"/>
                                    <a:gd name="T56" fmla="*/ 231 w 541"/>
                                    <a:gd name="T57" fmla="*/ 538 h 2151"/>
                                    <a:gd name="T58" fmla="*/ 193 w 541"/>
                                    <a:gd name="T59" fmla="*/ 529 h 2151"/>
                                    <a:gd name="T60" fmla="*/ 157 w 541"/>
                                    <a:gd name="T61" fmla="*/ 515 h 2151"/>
                                    <a:gd name="T62" fmla="*/ 125 w 541"/>
                                    <a:gd name="T63" fmla="*/ 496 h 2151"/>
                                    <a:gd name="T64" fmla="*/ 94 w 541"/>
                                    <a:gd name="T65" fmla="*/ 474 h 2151"/>
                                    <a:gd name="T66" fmla="*/ 68 w 541"/>
                                    <a:gd name="T67" fmla="*/ 447 h 2151"/>
                                    <a:gd name="T68" fmla="*/ 44 w 541"/>
                                    <a:gd name="T69" fmla="*/ 417 h 2151"/>
                                    <a:gd name="T70" fmla="*/ 26 w 541"/>
                                    <a:gd name="T71" fmla="*/ 384 h 2151"/>
                                    <a:gd name="T72" fmla="*/ 13 w 541"/>
                                    <a:gd name="T73" fmla="*/ 347 h 2151"/>
                                    <a:gd name="T74" fmla="*/ 3 w 541"/>
                                    <a:gd name="T75" fmla="*/ 310 h 2151"/>
                                    <a:gd name="T76" fmla="*/ 0 w 541"/>
                                    <a:gd name="T77" fmla="*/ 270 h 2151"/>
                                    <a:gd name="T78" fmla="*/ 3 w 541"/>
                                    <a:gd name="T79" fmla="*/ 230 h 2151"/>
                                    <a:gd name="T80" fmla="*/ 13 w 541"/>
                                    <a:gd name="T81" fmla="*/ 193 h 2151"/>
                                    <a:gd name="T82" fmla="*/ 26 w 541"/>
                                    <a:gd name="T83" fmla="*/ 157 h 2151"/>
                                    <a:gd name="T84" fmla="*/ 44 w 541"/>
                                    <a:gd name="T85" fmla="*/ 123 h 2151"/>
                                    <a:gd name="T86" fmla="*/ 68 w 541"/>
                                    <a:gd name="T87" fmla="*/ 93 h 2151"/>
                                    <a:gd name="T88" fmla="*/ 94 w 541"/>
                                    <a:gd name="T89" fmla="*/ 66 h 2151"/>
                                    <a:gd name="T90" fmla="*/ 125 w 541"/>
                                    <a:gd name="T91" fmla="*/ 44 h 2151"/>
                                    <a:gd name="T92" fmla="*/ 157 w 541"/>
                                    <a:gd name="T93" fmla="*/ 26 h 2151"/>
                                    <a:gd name="T94" fmla="*/ 193 w 541"/>
                                    <a:gd name="T95" fmla="*/ 11 h 2151"/>
                                    <a:gd name="T96" fmla="*/ 231 w 541"/>
                                    <a:gd name="T97" fmla="*/ 3 h 2151"/>
                                    <a:gd name="T98" fmla="*/ 271 w 541"/>
                                    <a:gd name="T99" fmla="*/ 0 h 215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541" h="2151">
                                      <a:moveTo>
                                        <a:pt x="30" y="791"/>
                                      </a:moveTo>
                                      <a:lnTo>
                                        <a:pt x="511" y="791"/>
                                      </a:lnTo>
                                      <a:lnTo>
                                        <a:pt x="511" y="2151"/>
                                      </a:lnTo>
                                      <a:lnTo>
                                        <a:pt x="30" y="2151"/>
                                      </a:lnTo>
                                      <a:lnTo>
                                        <a:pt x="30" y="791"/>
                                      </a:lnTo>
                                      <a:close/>
                                      <a:moveTo>
                                        <a:pt x="271" y="0"/>
                                      </a:moveTo>
                                      <a:lnTo>
                                        <a:pt x="311" y="3"/>
                                      </a:lnTo>
                                      <a:lnTo>
                                        <a:pt x="349" y="11"/>
                                      </a:lnTo>
                                      <a:lnTo>
                                        <a:pt x="384" y="26"/>
                                      </a:lnTo>
                                      <a:lnTo>
                                        <a:pt x="418" y="44"/>
                                      </a:lnTo>
                                      <a:lnTo>
                                        <a:pt x="447" y="66"/>
                                      </a:lnTo>
                                      <a:lnTo>
                                        <a:pt x="475" y="93"/>
                                      </a:lnTo>
                                      <a:lnTo>
                                        <a:pt x="497" y="123"/>
                                      </a:lnTo>
                                      <a:lnTo>
                                        <a:pt x="516" y="157"/>
                                      </a:lnTo>
                                      <a:lnTo>
                                        <a:pt x="530" y="193"/>
                                      </a:lnTo>
                                      <a:lnTo>
                                        <a:pt x="538" y="230"/>
                                      </a:lnTo>
                                      <a:lnTo>
                                        <a:pt x="541" y="270"/>
                                      </a:lnTo>
                                      <a:lnTo>
                                        <a:pt x="538" y="310"/>
                                      </a:lnTo>
                                      <a:lnTo>
                                        <a:pt x="530" y="347"/>
                                      </a:lnTo>
                                      <a:lnTo>
                                        <a:pt x="516" y="384"/>
                                      </a:lnTo>
                                      <a:lnTo>
                                        <a:pt x="497" y="417"/>
                                      </a:lnTo>
                                      <a:lnTo>
                                        <a:pt x="475" y="447"/>
                                      </a:lnTo>
                                      <a:lnTo>
                                        <a:pt x="447" y="474"/>
                                      </a:lnTo>
                                      <a:lnTo>
                                        <a:pt x="418" y="496"/>
                                      </a:lnTo>
                                      <a:lnTo>
                                        <a:pt x="384" y="515"/>
                                      </a:lnTo>
                                      <a:lnTo>
                                        <a:pt x="349" y="529"/>
                                      </a:lnTo>
                                      <a:lnTo>
                                        <a:pt x="311" y="538"/>
                                      </a:lnTo>
                                      <a:lnTo>
                                        <a:pt x="271" y="540"/>
                                      </a:lnTo>
                                      <a:lnTo>
                                        <a:pt x="231" y="538"/>
                                      </a:lnTo>
                                      <a:lnTo>
                                        <a:pt x="193" y="529"/>
                                      </a:lnTo>
                                      <a:lnTo>
                                        <a:pt x="157" y="515"/>
                                      </a:lnTo>
                                      <a:lnTo>
                                        <a:pt x="125" y="496"/>
                                      </a:lnTo>
                                      <a:lnTo>
                                        <a:pt x="94" y="474"/>
                                      </a:lnTo>
                                      <a:lnTo>
                                        <a:pt x="68" y="447"/>
                                      </a:lnTo>
                                      <a:lnTo>
                                        <a:pt x="44" y="417"/>
                                      </a:lnTo>
                                      <a:lnTo>
                                        <a:pt x="26" y="384"/>
                                      </a:lnTo>
                                      <a:lnTo>
                                        <a:pt x="13" y="347"/>
                                      </a:lnTo>
                                      <a:lnTo>
                                        <a:pt x="3" y="310"/>
                                      </a:lnTo>
                                      <a:lnTo>
                                        <a:pt x="0" y="270"/>
                                      </a:lnTo>
                                      <a:lnTo>
                                        <a:pt x="3" y="230"/>
                                      </a:lnTo>
                                      <a:lnTo>
                                        <a:pt x="13" y="193"/>
                                      </a:lnTo>
                                      <a:lnTo>
                                        <a:pt x="26" y="157"/>
                                      </a:lnTo>
                                      <a:lnTo>
                                        <a:pt x="44" y="123"/>
                                      </a:lnTo>
                                      <a:lnTo>
                                        <a:pt x="68" y="93"/>
                                      </a:lnTo>
                                      <a:lnTo>
                                        <a:pt x="94" y="66"/>
                                      </a:lnTo>
                                      <a:lnTo>
                                        <a:pt x="125" y="44"/>
                                      </a:lnTo>
                                      <a:lnTo>
                                        <a:pt x="157" y="26"/>
                                      </a:lnTo>
                                      <a:lnTo>
                                        <a:pt x="193" y="11"/>
                                      </a:lnTo>
                                      <a:lnTo>
                                        <a:pt x="231" y="3"/>
                                      </a:lnTo>
                                      <a:lnTo>
                                        <a:pt x="2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5" style="width:11.15pt;height:11.15pt;mso-position-horizontal-relative:char;mso-position-vertical-relative:line" alt="Tip icon" coordsize="141605,141605" o:spid="_x0000_s1026" w14:anchorId="71EA658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">
                      <v:rect id="Rectangle 8" style="position:absolute;width:141605;height:141605;visibility:visible;mso-wrap-style:square;v-text-anchor:top" alt="Blue rectangle" o:spid="_x0000_s1027" fillcolor="#5b9bd5 [3204]" stroked="f" strokeweight="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"/>
                      <v:shape id="Freeform 18" style="position:absolute;left:58420;top:22225;width:24765;height:97155;visibility:visible;mso-wrap-style:square;v-text-anchor:top" alt="Information icon" coordsize="541,2151" o:spid="_x0000_s1028" stroked="f" strokeweight="0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">
                        <v:path arrowok="t" o:connecttype="custom" o:connectlocs="1373,35727;23392,35727;23392,97155;1373,97155;1373,35727;12405,0;14236,136;15976,497;17578,1174;19135,1987;20462,2981;21744,4201;22751,5556;23621,7091;24261,8717;24628,10388;24765,12195;24628,14002;24261,15673;23621,17344;22751,18835;21744,20190;20462,21409;19135,22403;17578,23261;15976,23894;14236,24300;12405,24390;10574,24300;8835,23894;7187,23261;5722,22403;4303,21409;3113,20190;2014,18835;1190,17344;595,15673;137,14002;0,12195;137,10388;595,8717;1190,7091;2014,5556;3113,4201;4303,2981;5722,1987;7187,1174;8835,497;10574,136;12405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92" w:type="pct"/>
          </w:tcPr>
          <w:p w:rsidRPr="00CF71E8" w:rsidR="007F4F32" w:rsidP="00CA796C" w:rsidRDefault="00B455CB" w14:paraId="51291C1A" w14:textId="4497A29B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Consider resources such as SAP online resources, career development professionals, certification programs, and job search sites.</w:t>
            </w:r>
          </w:p>
        </w:tc>
      </w:tr>
    </w:tbl>
    <w:p w:rsidRPr="00350285" w:rsidR="00AE523B" w:rsidP="00AE523B" w:rsidRDefault="002D3DDB" w14:paraId="3F21985D" w14:textId="43593D2D">
      <w:pPr>
        <w:pStyle w:val="ListParagraph"/>
        <w:numPr>
          <w:ilvl w:val="0"/>
          <w:numId w:val="18"/>
        </w:numPr>
        <w:spacing w:before="240"/>
        <w:rPr>
          <w:color w:val="0000FF"/>
        </w:rPr>
      </w:pPr>
      <w:hyperlink w:history="1" r:id="rId11">
        <w:r w:rsidRPr="00350285" w:rsidR="00AE523B">
          <w:rPr>
            <w:rStyle w:val="Hyperlink"/>
            <w:color w:val="0000FF"/>
          </w:rPr>
          <w:t>SAP Careers</w:t>
        </w:r>
      </w:hyperlink>
    </w:p>
    <w:p w:rsidRPr="00350285" w:rsidR="00AE523B" w:rsidP="00AE523B" w:rsidRDefault="002D3DDB" w14:paraId="2B601D2C" w14:textId="560DEAD9">
      <w:pPr>
        <w:pStyle w:val="ListParagraph"/>
        <w:numPr>
          <w:ilvl w:val="0"/>
          <w:numId w:val="18"/>
        </w:numPr>
        <w:spacing w:before="240"/>
        <w:rPr>
          <w:color w:val="0000FF"/>
        </w:rPr>
      </w:pPr>
      <w:hyperlink w:history="1" r:id="rId12">
        <w:r w:rsidRPr="00350285" w:rsidR="0060054D">
          <w:rPr>
            <w:rStyle w:val="Hyperlink"/>
            <w:color w:val="0000FF"/>
          </w:rPr>
          <w:t>SAP Learning</w:t>
        </w:r>
      </w:hyperlink>
    </w:p>
    <w:p w:rsidRPr="00350285" w:rsidR="0060054D" w:rsidP="00AE523B" w:rsidRDefault="002D3DDB" w14:paraId="07874CB1" w14:textId="33F9897B">
      <w:pPr>
        <w:pStyle w:val="ListParagraph"/>
        <w:numPr>
          <w:ilvl w:val="0"/>
          <w:numId w:val="18"/>
        </w:numPr>
        <w:spacing w:before="240"/>
        <w:rPr>
          <w:color w:val="0000FF"/>
        </w:rPr>
      </w:pPr>
      <w:hyperlink w:history="1" r:id="rId13">
        <w:r w:rsidRPr="00350285" w:rsidR="008B0BE6">
          <w:rPr>
            <w:rStyle w:val="Hyperlink"/>
            <w:color w:val="0000FF"/>
          </w:rPr>
          <w:t>openSAP</w:t>
        </w:r>
      </w:hyperlink>
    </w:p>
    <w:p w:rsidRPr="00350285" w:rsidR="006173FF" w:rsidP="00AE523B" w:rsidRDefault="002D3DDB" w14:paraId="38CBFAAC" w14:textId="13CBE11E">
      <w:pPr>
        <w:pStyle w:val="ListParagraph"/>
        <w:numPr>
          <w:ilvl w:val="0"/>
          <w:numId w:val="18"/>
        </w:numPr>
        <w:spacing w:before="240"/>
        <w:rPr>
          <w:color w:val="0000FF"/>
        </w:rPr>
      </w:pPr>
      <w:hyperlink w:history="1" r:id="rId14">
        <w:r w:rsidRPr="00350285" w:rsidR="006173FF">
          <w:rPr>
            <w:rStyle w:val="Hyperlink"/>
            <w:color w:val="0000FF"/>
          </w:rPr>
          <w:t>SAP Partners</w:t>
        </w:r>
      </w:hyperlink>
    </w:p>
    <w:p w:rsidR="008046B6" w:rsidP="00E83CD8" w:rsidRDefault="008046B6" w14:paraId="1C544A88" w14:textId="2249DA5F">
      <w:pPr>
        <w:pStyle w:val="ListParagraph"/>
        <w:numPr>
          <w:ilvl w:val="0"/>
          <w:numId w:val="18"/>
        </w:numPr>
        <w:spacing w:before="240"/>
      </w:pPr>
      <w:r>
        <w:t>Technology job boards</w:t>
      </w:r>
    </w:p>
    <w:p w:rsidR="009A6A9C" w:rsidP="00E83CD8" w:rsidRDefault="009A6A9C" w14:paraId="17873C3E" w14:textId="7110D029">
      <w:pPr>
        <w:pStyle w:val="ListParagraph"/>
        <w:numPr>
          <w:ilvl w:val="0"/>
          <w:numId w:val="18"/>
        </w:numPr>
        <w:spacing w:before="240"/>
      </w:pPr>
      <w:r>
        <w:t>Industry publications</w:t>
      </w:r>
    </w:p>
    <w:p w:rsidRPr="004C7068" w:rsidR="00B455CB" w:rsidP="00B455CB" w:rsidRDefault="00B455CB" w14:paraId="13A96087" w14:textId="4A823BD2">
      <w:pPr>
        <w:pStyle w:val="Heading2"/>
        <w:rPr>
          <w:rFonts w:ascii="Calibri" w:hAnsi="Calibri" w:cs="Calibri"/>
          <w:color w:val="1F4E79"/>
        </w:rPr>
      </w:pPr>
      <w:r>
        <w:rPr>
          <w:rFonts w:ascii="Calibri" w:hAnsi="Calibri" w:cs="Calibri"/>
          <w:color w:val="1F4E79"/>
        </w:rPr>
        <w:t>Networking</w:t>
      </w:r>
    </w:p>
    <w:tbl>
      <w:tblPr>
        <w:tblStyle w:val="TipTable"/>
        <w:tblW w:w="5000" w:type="pct"/>
        <w:tblLook w:val="04A0" w:firstRow="1" w:lastRow="0" w:firstColumn="1" w:lastColumn="0" w:noHBand="0" w:noVBand="1"/>
        <w:tblDescription w:val="Layout table"/>
      </w:tblPr>
      <w:tblGrid>
        <w:gridCol w:w="577"/>
        <w:gridCol w:w="8783"/>
      </w:tblGrid>
      <w:tr w:rsidRPr="00736C83" w:rsidR="00B455CB" w:rsidTr="00CA796C" w14:paraId="6F87ED8E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:rsidRPr="00736C83" w:rsidR="00B455CB" w:rsidP="00CA796C" w:rsidRDefault="00B455CB" w14:paraId="63E8DE1A" w14:textId="77777777">
            <w:pPr>
              <w:rPr>
                <w:rFonts w:ascii="Calibri" w:hAnsi="Calibri" w:cs="Calibri"/>
              </w:rPr>
            </w:pPr>
            <w:r w:rsidRPr="00736C83">
              <w:rPr>
                <w:rFonts w:ascii="Calibri" w:hAnsi="Calibri" w:cs="Calibri"/>
                <w:noProof/>
                <w:lang w:eastAsia="en-US"/>
              </w:rPr>
              <mc:AlternateContent>
                <mc:Choice Requires="wpg">
                  <w:drawing>
                    <wp:inline distT="0" distB="0" distL="0" distR="0" wp14:anchorId="3852786F" wp14:editId="4EE31D74">
                      <wp:extent cx="141605" cy="141605"/>
                      <wp:effectExtent l="0" t="0" r="0" b="0"/>
                      <wp:docPr id="23" name="Group 5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605" cy="141605"/>
                                <a:chOff x="0" y="0"/>
                                <a:chExt cx="141605" cy="141605"/>
                              </a:xfrm>
                            </wpg:grpSpPr>
                            <wps:wsp>
                              <wps:cNvPr id="24" name="Rectangle 24" descr="Blue rectangle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41605" cy="141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5" name="Freeform 18" descr="Information icon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8420" y="22225"/>
                                  <a:ext cx="24765" cy="97155"/>
                                </a:xfrm>
                                <a:custGeom>
                                  <a:avLst/>
                                  <a:gdLst>
                                    <a:gd name="T0" fmla="*/ 30 w 541"/>
                                    <a:gd name="T1" fmla="*/ 791 h 2151"/>
                                    <a:gd name="T2" fmla="*/ 511 w 541"/>
                                    <a:gd name="T3" fmla="*/ 791 h 2151"/>
                                    <a:gd name="T4" fmla="*/ 511 w 541"/>
                                    <a:gd name="T5" fmla="*/ 2151 h 2151"/>
                                    <a:gd name="T6" fmla="*/ 30 w 541"/>
                                    <a:gd name="T7" fmla="*/ 2151 h 2151"/>
                                    <a:gd name="T8" fmla="*/ 30 w 541"/>
                                    <a:gd name="T9" fmla="*/ 791 h 2151"/>
                                    <a:gd name="T10" fmla="*/ 271 w 541"/>
                                    <a:gd name="T11" fmla="*/ 0 h 2151"/>
                                    <a:gd name="T12" fmla="*/ 311 w 541"/>
                                    <a:gd name="T13" fmla="*/ 3 h 2151"/>
                                    <a:gd name="T14" fmla="*/ 349 w 541"/>
                                    <a:gd name="T15" fmla="*/ 11 h 2151"/>
                                    <a:gd name="T16" fmla="*/ 384 w 541"/>
                                    <a:gd name="T17" fmla="*/ 26 h 2151"/>
                                    <a:gd name="T18" fmla="*/ 418 w 541"/>
                                    <a:gd name="T19" fmla="*/ 44 h 2151"/>
                                    <a:gd name="T20" fmla="*/ 447 w 541"/>
                                    <a:gd name="T21" fmla="*/ 66 h 2151"/>
                                    <a:gd name="T22" fmla="*/ 475 w 541"/>
                                    <a:gd name="T23" fmla="*/ 93 h 2151"/>
                                    <a:gd name="T24" fmla="*/ 497 w 541"/>
                                    <a:gd name="T25" fmla="*/ 123 h 2151"/>
                                    <a:gd name="T26" fmla="*/ 516 w 541"/>
                                    <a:gd name="T27" fmla="*/ 157 h 2151"/>
                                    <a:gd name="T28" fmla="*/ 530 w 541"/>
                                    <a:gd name="T29" fmla="*/ 193 h 2151"/>
                                    <a:gd name="T30" fmla="*/ 538 w 541"/>
                                    <a:gd name="T31" fmla="*/ 230 h 2151"/>
                                    <a:gd name="T32" fmla="*/ 541 w 541"/>
                                    <a:gd name="T33" fmla="*/ 270 h 2151"/>
                                    <a:gd name="T34" fmla="*/ 538 w 541"/>
                                    <a:gd name="T35" fmla="*/ 310 h 2151"/>
                                    <a:gd name="T36" fmla="*/ 530 w 541"/>
                                    <a:gd name="T37" fmla="*/ 347 h 2151"/>
                                    <a:gd name="T38" fmla="*/ 516 w 541"/>
                                    <a:gd name="T39" fmla="*/ 384 h 2151"/>
                                    <a:gd name="T40" fmla="*/ 497 w 541"/>
                                    <a:gd name="T41" fmla="*/ 417 h 2151"/>
                                    <a:gd name="T42" fmla="*/ 475 w 541"/>
                                    <a:gd name="T43" fmla="*/ 447 h 2151"/>
                                    <a:gd name="T44" fmla="*/ 447 w 541"/>
                                    <a:gd name="T45" fmla="*/ 474 h 2151"/>
                                    <a:gd name="T46" fmla="*/ 418 w 541"/>
                                    <a:gd name="T47" fmla="*/ 496 h 2151"/>
                                    <a:gd name="T48" fmla="*/ 384 w 541"/>
                                    <a:gd name="T49" fmla="*/ 515 h 2151"/>
                                    <a:gd name="T50" fmla="*/ 349 w 541"/>
                                    <a:gd name="T51" fmla="*/ 529 h 2151"/>
                                    <a:gd name="T52" fmla="*/ 311 w 541"/>
                                    <a:gd name="T53" fmla="*/ 538 h 2151"/>
                                    <a:gd name="T54" fmla="*/ 271 w 541"/>
                                    <a:gd name="T55" fmla="*/ 540 h 2151"/>
                                    <a:gd name="T56" fmla="*/ 231 w 541"/>
                                    <a:gd name="T57" fmla="*/ 538 h 2151"/>
                                    <a:gd name="T58" fmla="*/ 193 w 541"/>
                                    <a:gd name="T59" fmla="*/ 529 h 2151"/>
                                    <a:gd name="T60" fmla="*/ 157 w 541"/>
                                    <a:gd name="T61" fmla="*/ 515 h 2151"/>
                                    <a:gd name="T62" fmla="*/ 125 w 541"/>
                                    <a:gd name="T63" fmla="*/ 496 h 2151"/>
                                    <a:gd name="T64" fmla="*/ 94 w 541"/>
                                    <a:gd name="T65" fmla="*/ 474 h 2151"/>
                                    <a:gd name="T66" fmla="*/ 68 w 541"/>
                                    <a:gd name="T67" fmla="*/ 447 h 2151"/>
                                    <a:gd name="T68" fmla="*/ 44 w 541"/>
                                    <a:gd name="T69" fmla="*/ 417 h 2151"/>
                                    <a:gd name="T70" fmla="*/ 26 w 541"/>
                                    <a:gd name="T71" fmla="*/ 384 h 2151"/>
                                    <a:gd name="T72" fmla="*/ 13 w 541"/>
                                    <a:gd name="T73" fmla="*/ 347 h 2151"/>
                                    <a:gd name="T74" fmla="*/ 3 w 541"/>
                                    <a:gd name="T75" fmla="*/ 310 h 2151"/>
                                    <a:gd name="T76" fmla="*/ 0 w 541"/>
                                    <a:gd name="T77" fmla="*/ 270 h 2151"/>
                                    <a:gd name="T78" fmla="*/ 3 w 541"/>
                                    <a:gd name="T79" fmla="*/ 230 h 2151"/>
                                    <a:gd name="T80" fmla="*/ 13 w 541"/>
                                    <a:gd name="T81" fmla="*/ 193 h 2151"/>
                                    <a:gd name="T82" fmla="*/ 26 w 541"/>
                                    <a:gd name="T83" fmla="*/ 157 h 2151"/>
                                    <a:gd name="T84" fmla="*/ 44 w 541"/>
                                    <a:gd name="T85" fmla="*/ 123 h 2151"/>
                                    <a:gd name="T86" fmla="*/ 68 w 541"/>
                                    <a:gd name="T87" fmla="*/ 93 h 2151"/>
                                    <a:gd name="T88" fmla="*/ 94 w 541"/>
                                    <a:gd name="T89" fmla="*/ 66 h 2151"/>
                                    <a:gd name="T90" fmla="*/ 125 w 541"/>
                                    <a:gd name="T91" fmla="*/ 44 h 2151"/>
                                    <a:gd name="T92" fmla="*/ 157 w 541"/>
                                    <a:gd name="T93" fmla="*/ 26 h 2151"/>
                                    <a:gd name="T94" fmla="*/ 193 w 541"/>
                                    <a:gd name="T95" fmla="*/ 11 h 2151"/>
                                    <a:gd name="T96" fmla="*/ 231 w 541"/>
                                    <a:gd name="T97" fmla="*/ 3 h 2151"/>
                                    <a:gd name="T98" fmla="*/ 271 w 541"/>
                                    <a:gd name="T99" fmla="*/ 0 h 215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541" h="2151">
                                      <a:moveTo>
                                        <a:pt x="30" y="791"/>
                                      </a:moveTo>
                                      <a:lnTo>
                                        <a:pt x="511" y="791"/>
                                      </a:lnTo>
                                      <a:lnTo>
                                        <a:pt x="511" y="2151"/>
                                      </a:lnTo>
                                      <a:lnTo>
                                        <a:pt x="30" y="2151"/>
                                      </a:lnTo>
                                      <a:lnTo>
                                        <a:pt x="30" y="791"/>
                                      </a:lnTo>
                                      <a:close/>
                                      <a:moveTo>
                                        <a:pt x="271" y="0"/>
                                      </a:moveTo>
                                      <a:lnTo>
                                        <a:pt x="311" y="3"/>
                                      </a:lnTo>
                                      <a:lnTo>
                                        <a:pt x="349" y="11"/>
                                      </a:lnTo>
                                      <a:lnTo>
                                        <a:pt x="384" y="26"/>
                                      </a:lnTo>
                                      <a:lnTo>
                                        <a:pt x="418" y="44"/>
                                      </a:lnTo>
                                      <a:lnTo>
                                        <a:pt x="447" y="66"/>
                                      </a:lnTo>
                                      <a:lnTo>
                                        <a:pt x="475" y="93"/>
                                      </a:lnTo>
                                      <a:lnTo>
                                        <a:pt x="497" y="123"/>
                                      </a:lnTo>
                                      <a:lnTo>
                                        <a:pt x="516" y="157"/>
                                      </a:lnTo>
                                      <a:lnTo>
                                        <a:pt x="530" y="193"/>
                                      </a:lnTo>
                                      <a:lnTo>
                                        <a:pt x="538" y="230"/>
                                      </a:lnTo>
                                      <a:lnTo>
                                        <a:pt x="541" y="270"/>
                                      </a:lnTo>
                                      <a:lnTo>
                                        <a:pt x="538" y="310"/>
                                      </a:lnTo>
                                      <a:lnTo>
                                        <a:pt x="530" y="347"/>
                                      </a:lnTo>
                                      <a:lnTo>
                                        <a:pt x="516" y="384"/>
                                      </a:lnTo>
                                      <a:lnTo>
                                        <a:pt x="497" y="417"/>
                                      </a:lnTo>
                                      <a:lnTo>
                                        <a:pt x="475" y="447"/>
                                      </a:lnTo>
                                      <a:lnTo>
                                        <a:pt x="447" y="474"/>
                                      </a:lnTo>
                                      <a:lnTo>
                                        <a:pt x="418" y="496"/>
                                      </a:lnTo>
                                      <a:lnTo>
                                        <a:pt x="384" y="515"/>
                                      </a:lnTo>
                                      <a:lnTo>
                                        <a:pt x="349" y="529"/>
                                      </a:lnTo>
                                      <a:lnTo>
                                        <a:pt x="311" y="538"/>
                                      </a:lnTo>
                                      <a:lnTo>
                                        <a:pt x="271" y="540"/>
                                      </a:lnTo>
                                      <a:lnTo>
                                        <a:pt x="231" y="538"/>
                                      </a:lnTo>
                                      <a:lnTo>
                                        <a:pt x="193" y="529"/>
                                      </a:lnTo>
                                      <a:lnTo>
                                        <a:pt x="157" y="515"/>
                                      </a:lnTo>
                                      <a:lnTo>
                                        <a:pt x="125" y="496"/>
                                      </a:lnTo>
                                      <a:lnTo>
                                        <a:pt x="94" y="474"/>
                                      </a:lnTo>
                                      <a:lnTo>
                                        <a:pt x="68" y="447"/>
                                      </a:lnTo>
                                      <a:lnTo>
                                        <a:pt x="44" y="417"/>
                                      </a:lnTo>
                                      <a:lnTo>
                                        <a:pt x="26" y="384"/>
                                      </a:lnTo>
                                      <a:lnTo>
                                        <a:pt x="13" y="347"/>
                                      </a:lnTo>
                                      <a:lnTo>
                                        <a:pt x="3" y="310"/>
                                      </a:lnTo>
                                      <a:lnTo>
                                        <a:pt x="0" y="270"/>
                                      </a:lnTo>
                                      <a:lnTo>
                                        <a:pt x="3" y="230"/>
                                      </a:lnTo>
                                      <a:lnTo>
                                        <a:pt x="13" y="193"/>
                                      </a:lnTo>
                                      <a:lnTo>
                                        <a:pt x="26" y="157"/>
                                      </a:lnTo>
                                      <a:lnTo>
                                        <a:pt x="44" y="123"/>
                                      </a:lnTo>
                                      <a:lnTo>
                                        <a:pt x="68" y="93"/>
                                      </a:lnTo>
                                      <a:lnTo>
                                        <a:pt x="94" y="66"/>
                                      </a:lnTo>
                                      <a:lnTo>
                                        <a:pt x="125" y="44"/>
                                      </a:lnTo>
                                      <a:lnTo>
                                        <a:pt x="157" y="26"/>
                                      </a:lnTo>
                                      <a:lnTo>
                                        <a:pt x="193" y="11"/>
                                      </a:lnTo>
                                      <a:lnTo>
                                        <a:pt x="231" y="3"/>
                                      </a:lnTo>
                                      <a:lnTo>
                                        <a:pt x="2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5" style="width:11.15pt;height:11.15pt;mso-position-horizontal-relative:char;mso-position-vertical-relative:line" alt="Tip icon" coordsize="141605,141605" o:spid="_x0000_s1026" w14:anchorId="27282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">
                      <v:rect id="Rectangle 24" style="position:absolute;width:141605;height:141605;visibility:visible;mso-wrap-style:square;v-text-anchor:top" alt="Blue rectangle" o:spid="_x0000_s1027" fillcolor="#5b9bd5 [3204]" stroked="f" strokeweight="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"/>
                      <v:shape id="Freeform 18" style="position:absolute;left:58420;top:22225;width:24765;height:97155;visibility:visible;mso-wrap-style:square;v-text-anchor:top" alt="Information icon" coordsize="541,2151" o:spid="_x0000_s1028" stroked="f" strokeweight="0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">
                        <v:path arrowok="t" o:connecttype="custom" o:connectlocs="1373,35727;23392,35727;23392,97155;1373,97155;1373,35727;12405,0;14236,136;15976,497;17578,1174;19135,1987;20462,2981;21744,4201;22751,5556;23621,7091;24261,8717;24628,10388;24765,12195;24628,14002;24261,15673;23621,17344;22751,18835;21744,20190;20462,21409;19135,22403;17578,23261;15976,23894;14236,24300;12405,24390;10574,24300;8835,23894;7187,23261;5722,22403;4303,21409;3113,20190;2014,18835;1190,17344;595,15673;137,14002;0,12195;137,10388;595,8717;1190,7091;2014,5556;3113,4201;4303,2981;5722,1987;7187,1174;8835,497;10574,136;12405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92" w:type="pct"/>
          </w:tcPr>
          <w:p w:rsidRPr="00CF71E8" w:rsidR="00B455CB" w:rsidP="00CA796C" w:rsidRDefault="00820E9B" w14:paraId="779D7B16" w14:textId="19C420EF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Think about people in your personal and professional circle, as well as building professional connections through networking sites such as LinkedIn, Twitter, and Instagram.</w:t>
            </w:r>
          </w:p>
        </w:tc>
      </w:tr>
    </w:tbl>
    <w:p w:rsidR="00B51E79" w:rsidP="00460B0F" w:rsidRDefault="00B51E79" w14:paraId="7767C75D" w14:textId="44EDA515">
      <w:pPr>
        <w:pStyle w:val="ListParagraph"/>
        <w:numPr>
          <w:ilvl w:val="0"/>
          <w:numId w:val="18"/>
        </w:numPr>
        <w:spacing w:before="240"/>
      </w:pPr>
      <w:r>
        <w:t>Professional organizations</w:t>
      </w:r>
    </w:p>
    <w:p w:rsidR="006722B1" w:rsidP="00460B0F" w:rsidRDefault="00266ABA" w14:paraId="46F9BB89" w14:textId="62BA79CD">
      <w:pPr>
        <w:pStyle w:val="ListParagraph"/>
        <w:numPr>
          <w:ilvl w:val="0"/>
          <w:numId w:val="18"/>
        </w:numPr>
        <w:spacing w:before="240"/>
      </w:pPr>
      <w:r>
        <w:t>Personal contacts (</w:t>
      </w:r>
      <w:r w:rsidR="005938A7">
        <w:t>C</w:t>
      </w:r>
      <w:r>
        <w:t>o-workers, family</w:t>
      </w:r>
      <w:r w:rsidR="007A4048">
        <w:t xml:space="preserve"> members, friends, supervisors)</w:t>
      </w:r>
    </w:p>
    <w:p w:rsidR="007A4048" w:rsidP="007A4048" w:rsidRDefault="007A4048" w14:paraId="755549E6" w14:textId="77777777">
      <w:pPr>
        <w:pStyle w:val="ListParagraph"/>
        <w:numPr>
          <w:ilvl w:val="0"/>
          <w:numId w:val="18"/>
        </w:numPr>
        <w:spacing w:before="240"/>
      </w:pPr>
      <w:r>
        <w:t xml:space="preserve">SAP </w:t>
      </w:r>
      <w:r w:rsidRPr="00680428">
        <w:t>University Alliances</w:t>
      </w:r>
      <w:r>
        <w:t xml:space="preserve"> Director (Contact via LinkedIn)</w:t>
      </w:r>
    </w:p>
    <w:p w:rsidR="007A4048" w:rsidP="007A4048" w:rsidRDefault="007A4048" w14:paraId="3F8C3A53" w14:textId="5ABBAAF4">
      <w:pPr>
        <w:pStyle w:val="ListParagraph"/>
        <w:numPr>
          <w:ilvl w:val="0"/>
          <w:numId w:val="18"/>
        </w:numPr>
        <w:spacing w:before="240"/>
      </w:pPr>
      <w:r>
        <w:t>LinkedIn, Twitter, and Instagram</w:t>
      </w:r>
    </w:p>
    <w:p w:rsidR="007A4048" w:rsidP="007A4048" w:rsidRDefault="008E5AFD" w14:paraId="20971EBA" w14:textId="412B2487">
      <w:pPr>
        <w:pStyle w:val="ListParagraph"/>
        <w:numPr>
          <w:ilvl w:val="0"/>
          <w:numId w:val="18"/>
        </w:numPr>
        <w:spacing w:before="240"/>
      </w:pPr>
      <w:r>
        <w:t>Civic and community organizations</w:t>
      </w:r>
    </w:p>
    <w:p w:rsidRPr="004C7068" w:rsidR="007F4F32" w:rsidP="007F4F32" w:rsidRDefault="008979BA" w14:paraId="02202DAA" w14:textId="65D8BF69">
      <w:pPr>
        <w:pStyle w:val="Heading2"/>
        <w:rPr>
          <w:rFonts w:ascii="Calibri" w:hAnsi="Calibri" w:cs="Calibri"/>
          <w:color w:val="1F4E79"/>
        </w:rPr>
      </w:pPr>
      <w:r w:rsidRPr="004C7068">
        <w:rPr>
          <w:rFonts w:ascii="Calibri" w:hAnsi="Calibri" w:cs="Calibri"/>
          <w:color w:val="1F4E79"/>
        </w:rPr>
        <w:t>Action Items</w:t>
      </w:r>
    </w:p>
    <w:tbl>
      <w:tblPr>
        <w:tblStyle w:val="TipTable"/>
        <w:tblW w:w="5000" w:type="pct"/>
        <w:tblLook w:val="04A0" w:firstRow="1" w:lastRow="0" w:firstColumn="1" w:lastColumn="0" w:noHBand="0" w:noVBand="1"/>
        <w:tblDescription w:val="Layout table"/>
      </w:tblPr>
      <w:tblGrid>
        <w:gridCol w:w="577"/>
        <w:gridCol w:w="8783"/>
      </w:tblGrid>
      <w:tr w:rsidRPr="00736C83" w:rsidR="007F4F32" w:rsidTr="00CA796C" w14:paraId="301C253C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:rsidRPr="00736C83" w:rsidR="007F4F32" w:rsidP="00CA796C" w:rsidRDefault="007F4F32" w14:paraId="373FBD28" w14:textId="77777777">
            <w:pPr>
              <w:rPr>
                <w:rFonts w:ascii="Calibri" w:hAnsi="Calibri" w:cs="Calibri"/>
              </w:rPr>
            </w:pPr>
            <w:r w:rsidRPr="00736C83">
              <w:rPr>
                <w:rFonts w:ascii="Calibri" w:hAnsi="Calibri" w:cs="Calibri"/>
                <w:noProof/>
                <w:lang w:eastAsia="en-US"/>
              </w:rPr>
              <mc:AlternateContent>
                <mc:Choice Requires="wpg">
                  <w:drawing>
                    <wp:inline distT="0" distB="0" distL="0" distR="0" wp14:anchorId="0ED9D93C" wp14:editId="566F83A6">
                      <wp:extent cx="141605" cy="141605"/>
                      <wp:effectExtent l="0" t="0" r="0" b="0"/>
                      <wp:docPr id="13" name="Group 5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605" cy="141605"/>
                                <a:chOff x="0" y="0"/>
                                <a:chExt cx="141605" cy="141605"/>
                              </a:xfrm>
                            </wpg:grpSpPr>
                            <wps:wsp>
                              <wps:cNvPr id="14" name="Rectangle 14" descr="Blue rectangle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41605" cy="141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5" name="Freeform 18" descr="Information icon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8420" y="22225"/>
                                  <a:ext cx="24765" cy="97155"/>
                                </a:xfrm>
                                <a:custGeom>
                                  <a:avLst/>
                                  <a:gdLst>
                                    <a:gd name="T0" fmla="*/ 30 w 541"/>
                                    <a:gd name="T1" fmla="*/ 791 h 2151"/>
                                    <a:gd name="T2" fmla="*/ 511 w 541"/>
                                    <a:gd name="T3" fmla="*/ 791 h 2151"/>
                                    <a:gd name="T4" fmla="*/ 511 w 541"/>
                                    <a:gd name="T5" fmla="*/ 2151 h 2151"/>
                                    <a:gd name="T6" fmla="*/ 30 w 541"/>
                                    <a:gd name="T7" fmla="*/ 2151 h 2151"/>
                                    <a:gd name="T8" fmla="*/ 30 w 541"/>
                                    <a:gd name="T9" fmla="*/ 791 h 2151"/>
                                    <a:gd name="T10" fmla="*/ 271 w 541"/>
                                    <a:gd name="T11" fmla="*/ 0 h 2151"/>
                                    <a:gd name="T12" fmla="*/ 311 w 541"/>
                                    <a:gd name="T13" fmla="*/ 3 h 2151"/>
                                    <a:gd name="T14" fmla="*/ 349 w 541"/>
                                    <a:gd name="T15" fmla="*/ 11 h 2151"/>
                                    <a:gd name="T16" fmla="*/ 384 w 541"/>
                                    <a:gd name="T17" fmla="*/ 26 h 2151"/>
                                    <a:gd name="T18" fmla="*/ 418 w 541"/>
                                    <a:gd name="T19" fmla="*/ 44 h 2151"/>
                                    <a:gd name="T20" fmla="*/ 447 w 541"/>
                                    <a:gd name="T21" fmla="*/ 66 h 2151"/>
                                    <a:gd name="T22" fmla="*/ 475 w 541"/>
                                    <a:gd name="T23" fmla="*/ 93 h 2151"/>
                                    <a:gd name="T24" fmla="*/ 497 w 541"/>
                                    <a:gd name="T25" fmla="*/ 123 h 2151"/>
                                    <a:gd name="T26" fmla="*/ 516 w 541"/>
                                    <a:gd name="T27" fmla="*/ 157 h 2151"/>
                                    <a:gd name="T28" fmla="*/ 530 w 541"/>
                                    <a:gd name="T29" fmla="*/ 193 h 2151"/>
                                    <a:gd name="T30" fmla="*/ 538 w 541"/>
                                    <a:gd name="T31" fmla="*/ 230 h 2151"/>
                                    <a:gd name="T32" fmla="*/ 541 w 541"/>
                                    <a:gd name="T33" fmla="*/ 270 h 2151"/>
                                    <a:gd name="T34" fmla="*/ 538 w 541"/>
                                    <a:gd name="T35" fmla="*/ 310 h 2151"/>
                                    <a:gd name="T36" fmla="*/ 530 w 541"/>
                                    <a:gd name="T37" fmla="*/ 347 h 2151"/>
                                    <a:gd name="T38" fmla="*/ 516 w 541"/>
                                    <a:gd name="T39" fmla="*/ 384 h 2151"/>
                                    <a:gd name="T40" fmla="*/ 497 w 541"/>
                                    <a:gd name="T41" fmla="*/ 417 h 2151"/>
                                    <a:gd name="T42" fmla="*/ 475 w 541"/>
                                    <a:gd name="T43" fmla="*/ 447 h 2151"/>
                                    <a:gd name="T44" fmla="*/ 447 w 541"/>
                                    <a:gd name="T45" fmla="*/ 474 h 2151"/>
                                    <a:gd name="T46" fmla="*/ 418 w 541"/>
                                    <a:gd name="T47" fmla="*/ 496 h 2151"/>
                                    <a:gd name="T48" fmla="*/ 384 w 541"/>
                                    <a:gd name="T49" fmla="*/ 515 h 2151"/>
                                    <a:gd name="T50" fmla="*/ 349 w 541"/>
                                    <a:gd name="T51" fmla="*/ 529 h 2151"/>
                                    <a:gd name="T52" fmla="*/ 311 w 541"/>
                                    <a:gd name="T53" fmla="*/ 538 h 2151"/>
                                    <a:gd name="T54" fmla="*/ 271 w 541"/>
                                    <a:gd name="T55" fmla="*/ 540 h 2151"/>
                                    <a:gd name="T56" fmla="*/ 231 w 541"/>
                                    <a:gd name="T57" fmla="*/ 538 h 2151"/>
                                    <a:gd name="T58" fmla="*/ 193 w 541"/>
                                    <a:gd name="T59" fmla="*/ 529 h 2151"/>
                                    <a:gd name="T60" fmla="*/ 157 w 541"/>
                                    <a:gd name="T61" fmla="*/ 515 h 2151"/>
                                    <a:gd name="T62" fmla="*/ 125 w 541"/>
                                    <a:gd name="T63" fmla="*/ 496 h 2151"/>
                                    <a:gd name="T64" fmla="*/ 94 w 541"/>
                                    <a:gd name="T65" fmla="*/ 474 h 2151"/>
                                    <a:gd name="T66" fmla="*/ 68 w 541"/>
                                    <a:gd name="T67" fmla="*/ 447 h 2151"/>
                                    <a:gd name="T68" fmla="*/ 44 w 541"/>
                                    <a:gd name="T69" fmla="*/ 417 h 2151"/>
                                    <a:gd name="T70" fmla="*/ 26 w 541"/>
                                    <a:gd name="T71" fmla="*/ 384 h 2151"/>
                                    <a:gd name="T72" fmla="*/ 13 w 541"/>
                                    <a:gd name="T73" fmla="*/ 347 h 2151"/>
                                    <a:gd name="T74" fmla="*/ 3 w 541"/>
                                    <a:gd name="T75" fmla="*/ 310 h 2151"/>
                                    <a:gd name="T76" fmla="*/ 0 w 541"/>
                                    <a:gd name="T77" fmla="*/ 270 h 2151"/>
                                    <a:gd name="T78" fmla="*/ 3 w 541"/>
                                    <a:gd name="T79" fmla="*/ 230 h 2151"/>
                                    <a:gd name="T80" fmla="*/ 13 w 541"/>
                                    <a:gd name="T81" fmla="*/ 193 h 2151"/>
                                    <a:gd name="T82" fmla="*/ 26 w 541"/>
                                    <a:gd name="T83" fmla="*/ 157 h 2151"/>
                                    <a:gd name="T84" fmla="*/ 44 w 541"/>
                                    <a:gd name="T85" fmla="*/ 123 h 2151"/>
                                    <a:gd name="T86" fmla="*/ 68 w 541"/>
                                    <a:gd name="T87" fmla="*/ 93 h 2151"/>
                                    <a:gd name="T88" fmla="*/ 94 w 541"/>
                                    <a:gd name="T89" fmla="*/ 66 h 2151"/>
                                    <a:gd name="T90" fmla="*/ 125 w 541"/>
                                    <a:gd name="T91" fmla="*/ 44 h 2151"/>
                                    <a:gd name="T92" fmla="*/ 157 w 541"/>
                                    <a:gd name="T93" fmla="*/ 26 h 2151"/>
                                    <a:gd name="T94" fmla="*/ 193 w 541"/>
                                    <a:gd name="T95" fmla="*/ 11 h 2151"/>
                                    <a:gd name="T96" fmla="*/ 231 w 541"/>
                                    <a:gd name="T97" fmla="*/ 3 h 2151"/>
                                    <a:gd name="T98" fmla="*/ 271 w 541"/>
                                    <a:gd name="T99" fmla="*/ 0 h 215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541" h="2151">
                                      <a:moveTo>
                                        <a:pt x="30" y="791"/>
                                      </a:moveTo>
                                      <a:lnTo>
                                        <a:pt x="511" y="791"/>
                                      </a:lnTo>
                                      <a:lnTo>
                                        <a:pt x="511" y="2151"/>
                                      </a:lnTo>
                                      <a:lnTo>
                                        <a:pt x="30" y="2151"/>
                                      </a:lnTo>
                                      <a:lnTo>
                                        <a:pt x="30" y="791"/>
                                      </a:lnTo>
                                      <a:close/>
                                      <a:moveTo>
                                        <a:pt x="271" y="0"/>
                                      </a:moveTo>
                                      <a:lnTo>
                                        <a:pt x="311" y="3"/>
                                      </a:lnTo>
                                      <a:lnTo>
                                        <a:pt x="349" y="11"/>
                                      </a:lnTo>
                                      <a:lnTo>
                                        <a:pt x="384" y="26"/>
                                      </a:lnTo>
                                      <a:lnTo>
                                        <a:pt x="418" y="44"/>
                                      </a:lnTo>
                                      <a:lnTo>
                                        <a:pt x="447" y="66"/>
                                      </a:lnTo>
                                      <a:lnTo>
                                        <a:pt x="475" y="93"/>
                                      </a:lnTo>
                                      <a:lnTo>
                                        <a:pt x="497" y="123"/>
                                      </a:lnTo>
                                      <a:lnTo>
                                        <a:pt x="516" y="157"/>
                                      </a:lnTo>
                                      <a:lnTo>
                                        <a:pt x="530" y="193"/>
                                      </a:lnTo>
                                      <a:lnTo>
                                        <a:pt x="538" y="230"/>
                                      </a:lnTo>
                                      <a:lnTo>
                                        <a:pt x="541" y="270"/>
                                      </a:lnTo>
                                      <a:lnTo>
                                        <a:pt x="538" y="310"/>
                                      </a:lnTo>
                                      <a:lnTo>
                                        <a:pt x="530" y="347"/>
                                      </a:lnTo>
                                      <a:lnTo>
                                        <a:pt x="516" y="384"/>
                                      </a:lnTo>
                                      <a:lnTo>
                                        <a:pt x="497" y="417"/>
                                      </a:lnTo>
                                      <a:lnTo>
                                        <a:pt x="475" y="447"/>
                                      </a:lnTo>
                                      <a:lnTo>
                                        <a:pt x="447" y="474"/>
                                      </a:lnTo>
                                      <a:lnTo>
                                        <a:pt x="418" y="496"/>
                                      </a:lnTo>
                                      <a:lnTo>
                                        <a:pt x="384" y="515"/>
                                      </a:lnTo>
                                      <a:lnTo>
                                        <a:pt x="349" y="529"/>
                                      </a:lnTo>
                                      <a:lnTo>
                                        <a:pt x="311" y="538"/>
                                      </a:lnTo>
                                      <a:lnTo>
                                        <a:pt x="271" y="540"/>
                                      </a:lnTo>
                                      <a:lnTo>
                                        <a:pt x="231" y="538"/>
                                      </a:lnTo>
                                      <a:lnTo>
                                        <a:pt x="193" y="529"/>
                                      </a:lnTo>
                                      <a:lnTo>
                                        <a:pt x="157" y="515"/>
                                      </a:lnTo>
                                      <a:lnTo>
                                        <a:pt x="125" y="496"/>
                                      </a:lnTo>
                                      <a:lnTo>
                                        <a:pt x="94" y="474"/>
                                      </a:lnTo>
                                      <a:lnTo>
                                        <a:pt x="68" y="447"/>
                                      </a:lnTo>
                                      <a:lnTo>
                                        <a:pt x="44" y="417"/>
                                      </a:lnTo>
                                      <a:lnTo>
                                        <a:pt x="26" y="384"/>
                                      </a:lnTo>
                                      <a:lnTo>
                                        <a:pt x="13" y="347"/>
                                      </a:lnTo>
                                      <a:lnTo>
                                        <a:pt x="3" y="310"/>
                                      </a:lnTo>
                                      <a:lnTo>
                                        <a:pt x="0" y="270"/>
                                      </a:lnTo>
                                      <a:lnTo>
                                        <a:pt x="3" y="230"/>
                                      </a:lnTo>
                                      <a:lnTo>
                                        <a:pt x="13" y="193"/>
                                      </a:lnTo>
                                      <a:lnTo>
                                        <a:pt x="26" y="157"/>
                                      </a:lnTo>
                                      <a:lnTo>
                                        <a:pt x="44" y="123"/>
                                      </a:lnTo>
                                      <a:lnTo>
                                        <a:pt x="68" y="93"/>
                                      </a:lnTo>
                                      <a:lnTo>
                                        <a:pt x="94" y="66"/>
                                      </a:lnTo>
                                      <a:lnTo>
                                        <a:pt x="125" y="44"/>
                                      </a:lnTo>
                                      <a:lnTo>
                                        <a:pt x="157" y="26"/>
                                      </a:lnTo>
                                      <a:lnTo>
                                        <a:pt x="193" y="11"/>
                                      </a:lnTo>
                                      <a:lnTo>
                                        <a:pt x="231" y="3"/>
                                      </a:lnTo>
                                      <a:lnTo>
                                        <a:pt x="2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5" style="width:11.15pt;height:11.15pt;mso-position-horizontal-relative:char;mso-position-vertical-relative:line" alt="Tip icon" coordsize="141605,141605" o:spid="_x0000_s1026" w14:anchorId="4C510A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">
                      <v:rect id="Rectangle 14" style="position:absolute;width:141605;height:141605;visibility:visible;mso-wrap-style:square;v-text-anchor:top" alt="Blue rectangle" o:spid="_x0000_s1027" fillcolor="#5b9bd5 [3204]" stroked="f" strokeweight="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"/>
                      <v:shape id="Freeform 18" style="position:absolute;left:58420;top:22225;width:24765;height:97155;visibility:visible;mso-wrap-style:square;v-text-anchor:top" alt="Information icon" coordsize="541,2151" o:spid="_x0000_s1028" stroked="f" strokeweight="0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">
                        <v:path arrowok="t" o:connecttype="custom" o:connectlocs="1373,35727;23392,35727;23392,97155;1373,97155;1373,35727;12405,0;14236,136;15976,497;17578,1174;19135,1987;20462,2981;21744,4201;22751,5556;23621,7091;24261,8717;24628,10388;24765,12195;24628,14002;24261,15673;23621,17344;22751,18835;21744,20190;20462,21409;19135,22403;17578,23261;15976,23894;14236,24300;12405,24390;10574,24300;8835,23894;7187,23261;5722,22403;4303,21409;3113,20190;2014,18835;1190,17344;595,15673;137,14002;0,12195;137,10388;595,8717;1190,7091;2014,5556;3113,4201;4303,2981;5722,1987;7187,1174;8835,497;10574,136;12405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92" w:type="pct"/>
          </w:tcPr>
          <w:p w:rsidRPr="00CF71E8" w:rsidR="007F4F32" w:rsidP="00CA796C" w:rsidRDefault="00586874" w14:paraId="234884D2" w14:textId="1811386E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What actions can you take to progress toward your goal? For example, continue your education, complete a professional certification, explore career development programs, or take on new responsibilit</w:t>
            </w:r>
            <w:r w:rsidR="005A501B">
              <w:rPr>
                <w:rFonts w:ascii="Calibri" w:hAnsi="Calibri" w:cs="Calibri"/>
                <w:sz w:val="18"/>
                <w:szCs w:val="18"/>
              </w:rPr>
              <w:t>ies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in your organization.</w:t>
            </w:r>
          </w:p>
        </w:tc>
      </w:tr>
    </w:tbl>
    <w:p w:rsidR="003A72DB" w:rsidP="6541B746" w:rsidRDefault="00723938" w14:paraId="30E5DCFF" w14:textId="409D758C">
      <w:pPr>
        <w:pStyle w:val="ListParagraph"/>
        <w:numPr>
          <w:ilvl w:val="0"/>
          <w:numId w:val="18"/>
        </w:numPr>
        <w:spacing w:before="240"/>
      </w:pPr>
      <w:r>
        <w:t xml:space="preserve">Meet with </w:t>
      </w:r>
      <w:r w:rsidR="00C961F3">
        <w:t xml:space="preserve">my </w:t>
      </w:r>
      <w:r w:rsidR="00994AF9">
        <w:t xml:space="preserve">college’s </w:t>
      </w:r>
      <w:r>
        <w:t xml:space="preserve">Career Development </w:t>
      </w:r>
      <w:r w:rsidR="00F16D12">
        <w:t>department</w:t>
      </w:r>
    </w:p>
    <w:p w:rsidR="00F16D12" w:rsidP="6541B746" w:rsidRDefault="006A45C9" w14:paraId="2EF8401B" w14:textId="1753B1E2">
      <w:pPr>
        <w:pStyle w:val="ListParagraph"/>
        <w:numPr>
          <w:ilvl w:val="0"/>
          <w:numId w:val="18"/>
        </w:numPr>
        <w:spacing w:before="240"/>
      </w:pPr>
      <w:r>
        <w:t>Meet with</w:t>
      </w:r>
      <w:r w:rsidR="00C961F3">
        <w:t xml:space="preserve"> my</w:t>
      </w:r>
      <w:r>
        <w:t xml:space="preserve"> Intern program director</w:t>
      </w:r>
    </w:p>
    <w:p w:rsidR="00077AC3" w:rsidP="6541B746" w:rsidRDefault="00077AC3" w14:paraId="13DF0270" w14:textId="12751651">
      <w:pPr>
        <w:pStyle w:val="ListParagraph"/>
        <w:numPr>
          <w:ilvl w:val="0"/>
          <w:numId w:val="18"/>
        </w:numPr>
        <w:spacing w:before="240"/>
      </w:pPr>
      <w:r>
        <w:t>Research university MBA programs</w:t>
      </w:r>
    </w:p>
    <w:p w:rsidR="791350F1" w:rsidP="6541B746" w:rsidRDefault="00077AC3" w14:paraId="2D374952" w14:textId="2024915B">
      <w:pPr>
        <w:pStyle w:val="ListParagraph"/>
        <w:numPr>
          <w:ilvl w:val="0"/>
          <w:numId w:val="18"/>
        </w:numPr>
        <w:spacing w:before="240"/>
      </w:pPr>
      <w:r>
        <w:t>Enroll in an</w:t>
      </w:r>
      <w:r w:rsidR="009D5346">
        <w:t xml:space="preserve"> MBA program </w:t>
      </w:r>
    </w:p>
    <w:p w:rsidR="00C25EBF" w:rsidP="00C25EBF" w:rsidRDefault="00085411" w14:paraId="4958586A" w14:textId="5F368977">
      <w:pPr>
        <w:pStyle w:val="ListParagraph"/>
        <w:numPr>
          <w:ilvl w:val="0"/>
          <w:numId w:val="18"/>
        </w:numPr>
        <w:spacing w:before="240"/>
      </w:pPr>
      <w:r>
        <w:t xml:space="preserve">Select </w:t>
      </w:r>
      <w:r w:rsidR="0089311B">
        <w:t xml:space="preserve">and complete </w:t>
      </w:r>
      <w:r>
        <w:t>an SAP certification</w:t>
      </w:r>
    </w:p>
    <w:p w:rsidRPr="00C25EBF" w:rsidR="00EE1073" w:rsidP="00C25EBF" w:rsidRDefault="00EE1073" w14:paraId="5F1C9FD0" w14:textId="4A28F93D">
      <w:pPr>
        <w:pStyle w:val="ListParagraph"/>
        <w:numPr>
          <w:ilvl w:val="0"/>
          <w:numId w:val="18"/>
        </w:numPr>
        <w:spacing w:before="240"/>
      </w:pPr>
      <w:r>
        <w:t>Explore industrial domains</w:t>
      </w:r>
    </w:p>
    <w:sectPr w:rsidRPr="00C25EBF" w:rsidR="00EE1073">
      <w:footerReference w:type="default" r:id="rId15"/>
      <w:pgSz w:w="12240" w:h="15840" w:orient="portrait" w:code="1"/>
      <w:pgMar w:top="1440" w:right="1440" w:bottom="1440" w:left="1440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1C1099" w:rsidRDefault="001C1099" w14:paraId="1E4A4E6A" w14:textId="77777777">
      <w:pPr>
        <w:spacing w:after="0" w:line="240" w:lineRule="auto"/>
      </w:pPr>
      <w:r>
        <w:separator/>
      </w:r>
    </w:p>
    <w:p w:rsidR="001C1099" w:rsidRDefault="001C1099" w14:paraId="23AF0A42" w14:textId="77777777"/>
  </w:endnote>
  <w:endnote w:type="continuationSeparator" w:id="0">
    <w:p w:rsidR="001C1099" w:rsidRDefault="001C1099" w14:paraId="0287FD91" w14:textId="77777777">
      <w:pPr>
        <w:spacing w:after="0" w:line="240" w:lineRule="auto"/>
      </w:pPr>
      <w:r>
        <w:continuationSeparator/>
      </w:r>
    </w:p>
    <w:p w:rsidR="001C1099" w:rsidRDefault="001C1099" w14:paraId="36174971" w14:textId="77777777"/>
  </w:endnote>
  <w:endnote w:type="continuationNotice" w:id="1">
    <w:p w:rsidR="001C1099" w:rsidRDefault="001C1099" w14:paraId="7E432A81" w14:textId="77777777">
      <w:pPr>
        <w:spacing w:after="0" w:line="240" w:lineRule="auto"/>
      </w:pPr>
    </w:p>
    <w:p w:rsidR="001C1099" w:rsidRDefault="001C1099" w14:paraId="71C28A8D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8175F" w:rsidP="0088175F" w:rsidRDefault="0088175F" w14:paraId="49027C19" w14:textId="77777777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4E5035">
      <w:t>1</w:t>
    </w:r>
    <w:r>
      <w:fldChar w:fldCharType="end"/>
    </w:r>
  </w:p>
  <w:p w:rsidR="002D3DDB" w:rsidRDefault="002D3DDB" w14:paraId="51769B47" w14:textId="7777777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1C1099" w:rsidRDefault="001C1099" w14:paraId="5E59B5E1" w14:textId="77777777">
      <w:pPr>
        <w:spacing w:after="0" w:line="240" w:lineRule="auto"/>
      </w:pPr>
      <w:r>
        <w:separator/>
      </w:r>
    </w:p>
    <w:p w:rsidR="001C1099" w:rsidRDefault="001C1099" w14:paraId="32A3616A" w14:textId="77777777"/>
  </w:footnote>
  <w:footnote w:type="continuationSeparator" w:id="0">
    <w:p w:rsidR="001C1099" w:rsidRDefault="001C1099" w14:paraId="76E98D6D" w14:textId="77777777">
      <w:pPr>
        <w:spacing w:after="0" w:line="240" w:lineRule="auto"/>
      </w:pPr>
      <w:r>
        <w:continuationSeparator/>
      </w:r>
    </w:p>
    <w:p w:rsidR="001C1099" w:rsidRDefault="001C1099" w14:paraId="78E380A3" w14:textId="77777777"/>
  </w:footnote>
  <w:footnote w:type="continuationNotice" w:id="1">
    <w:p w:rsidR="001C1099" w:rsidRDefault="001C1099" w14:paraId="62E9974F" w14:textId="77777777">
      <w:pPr>
        <w:spacing w:after="0" w:line="240" w:lineRule="auto"/>
      </w:pPr>
    </w:p>
    <w:p w:rsidR="001C1099" w:rsidRDefault="001C1099" w14:paraId="365EAAEF" w14:textId="7777777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813EA2B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03A4A6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5D080E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F42FAB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8B6DE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hint="default" w:ascii="Symbol" w:hAnsi="Symbol"/>
      </w:rPr>
    </w:lvl>
  </w:abstractNum>
  <w:abstractNum w:abstractNumId="5" w15:restartNumberingAfterBreak="0">
    <w:nsid w:val="FFFFFF81"/>
    <w:multiLevelType w:val="singleLevel"/>
    <w:tmpl w:val="A69A069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hint="default" w:ascii="Symbol" w:hAnsi="Symbol"/>
      </w:rPr>
    </w:lvl>
  </w:abstractNum>
  <w:abstractNum w:abstractNumId="6" w15:restartNumberingAfterBreak="0">
    <w:nsid w:val="FFFFFF82"/>
    <w:multiLevelType w:val="singleLevel"/>
    <w:tmpl w:val="9F6C979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hint="default" w:ascii="Symbol" w:hAnsi="Symbol"/>
      </w:rPr>
    </w:lvl>
  </w:abstractNum>
  <w:abstractNum w:abstractNumId="7" w15:restartNumberingAfterBreak="0">
    <w:nsid w:val="FFFFFF83"/>
    <w:multiLevelType w:val="singleLevel"/>
    <w:tmpl w:val="3EBCFEA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hint="default" w:ascii="Symbol" w:hAnsi="Symbol"/>
      </w:rPr>
    </w:lvl>
  </w:abstractNum>
  <w:abstractNum w:abstractNumId="8" w15:restartNumberingAfterBreak="0">
    <w:nsid w:val="FFFFFF88"/>
    <w:multiLevelType w:val="singleLevel"/>
    <w:tmpl w:val="BF8851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45AF8A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0" w15:restartNumberingAfterBreak="0">
    <w:nsid w:val="2DB53C28"/>
    <w:multiLevelType w:val="hybridMultilevel"/>
    <w:tmpl w:val="FC725D8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310E1FEE"/>
    <w:multiLevelType w:val="hybridMultilevel"/>
    <w:tmpl w:val="D0A4B182"/>
    <w:lvl w:ilvl="0" w:tplc="6DFE0C6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  <w:color w:val="000000" w:themeColor="text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371C7D7A"/>
    <w:multiLevelType w:val="hybridMultilevel"/>
    <w:tmpl w:val="2A9E78E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3C5F3B3F"/>
    <w:multiLevelType w:val="hybridMultilevel"/>
    <w:tmpl w:val="1F12768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657E5D71"/>
    <w:multiLevelType w:val="multilevel"/>
    <w:tmpl w:val="4470CA9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432" w:hanging="288"/>
      </w:pPr>
      <w:rPr>
        <w:rFonts w:hint="default" w:ascii="Symbol" w:hAnsi="Symbol"/>
        <w:color w:val="2E74B5" w:themeColor="accent1" w:themeShade="BF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  <w:color w:val="2E74B5" w:themeColor="accent1" w:themeShade="BF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  <w:color w:val="2E74B5" w:themeColor="accent1" w:themeShade="BF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  <w:color w:val="2E74B5" w:themeColor="accent1" w:themeShade="BF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  <w:color w:val="2E74B5" w:themeColor="accent1" w:themeShade="BF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  <w:color w:val="2E74B5" w:themeColor="accent1" w:themeShade="BF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  <w:color w:val="2E74B5" w:themeColor="accent1" w:themeShade="BF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  <w:color w:val="2E74B5" w:themeColor="accent1" w:themeShade="BF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  <w:color w:val="2E74B5" w:themeColor="accent1" w:themeShade="BF"/>
      </w:rPr>
    </w:lvl>
  </w:abstractNum>
  <w:abstractNum w:abstractNumId="15" w15:restartNumberingAfterBreak="0">
    <w:nsid w:val="66FE6DC4"/>
    <w:multiLevelType w:val="hybridMultilevel"/>
    <w:tmpl w:val="B26EA71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531650467">
    <w:abstractNumId w:val="9"/>
  </w:num>
  <w:num w:numId="2" w16cid:durableId="680473580">
    <w:abstractNumId w:val="14"/>
  </w:num>
  <w:num w:numId="3" w16cid:durableId="571694405">
    <w:abstractNumId w:val="14"/>
    <w:lvlOverride w:ilvl="0">
      <w:startOverride w:val="1"/>
    </w:lvlOverride>
  </w:num>
  <w:num w:numId="4" w16cid:durableId="1607999994">
    <w:abstractNumId w:val="7"/>
  </w:num>
  <w:num w:numId="5" w16cid:durableId="630944657">
    <w:abstractNumId w:val="6"/>
  </w:num>
  <w:num w:numId="6" w16cid:durableId="100957670">
    <w:abstractNumId w:val="5"/>
  </w:num>
  <w:num w:numId="7" w16cid:durableId="976374525">
    <w:abstractNumId w:val="4"/>
  </w:num>
  <w:num w:numId="8" w16cid:durableId="1583563735">
    <w:abstractNumId w:val="8"/>
  </w:num>
  <w:num w:numId="9" w16cid:durableId="700668037">
    <w:abstractNumId w:val="3"/>
  </w:num>
  <w:num w:numId="10" w16cid:durableId="1403216351">
    <w:abstractNumId w:val="2"/>
  </w:num>
  <w:num w:numId="11" w16cid:durableId="1804228093">
    <w:abstractNumId w:val="1"/>
  </w:num>
  <w:num w:numId="12" w16cid:durableId="257913741">
    <w:abstractNumId w:val="0"/>
  </w:num>
  <w:num w:numId="13" w16cid:durableId="1730030916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195924798">
    <w:abstractNumId w:val="10"/>
  </w:num>
  <w:num w:numId="15" w16cid:durableId="1312296135">
    <w:abstractNumId w:val="15"/>
  </w:num>
  <w:num w:numId="16" w16cid:durableId="1895004362">
    <w:abstractNumId w:val="13"/>
  </w:num>
  <w:num w:numId="17" w16cid:durableId="1346595080">
    <w:abstractNumId w:val="12"/>
  </w:num>
  <w:num w:numId="18" w16cid:durableId="131991675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attachedTemplate r:id="rId1"/>
  <w:trackRevisions w:val="false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09D"/>
    <w:rsid w:val="00024829"/>
    <w:rsid w:val="00031263"/>
    <w:rsid w:val="000322BF"/>
    <w:rsid w:val="0004122E"/>
    <w:rsid w:val="000524CC"/>
    <w:rsid w:val="00064A5A"/>
    <w:rsid w:val="00066216"/>
    <w:rsid w:val="00070D9A"/>
    <w:rsid w:val="00077AC3"/>
    <w:rsid w:val="0008046B"/>
    <w:rsid w:val="00081B50"/>
    <w:rsid w:val="00085142"/>
    <w:rsid w:val="00085411"/>
    <w:rsid w:val="00091C85"/>
    <w:rsid w:val="000A3635"/>
    <w:rsid w:val="000A4743"/>
    <w:rsid w:val="000B7FBD"/>
    <w:rsid w:val="000C6A97"/>
    <w:rsid w:val="000E696B"/>
    <w:rsid w:val="000E697B"/>
    <w:rsid w:val="000F1314"/>
    <w:rsid w:val="000F4A52"/>
    <w:rsid w:val="001008B8"/>
    <w:rsid w:val="001050F8"/>
    <w:rsid w:val="00107A95"/>
    <w:rsid w:val="00107DA1"/>
    <w:rsid w:val="00114234"/>
    <w:rsid w:val="0011425F"/>
    <w:rsid w:val="00117948"/>
    <w:rsid w:val="001238BC"/>
    <w:rsid w:val="001273C1"/>
    <w:rsid w:val="00140B56"/>
    <w:rsid w:val="0015628F"/>
    <w:rsid w:val="00160708"/>
    <w:rsid w:val="00165888"/>
    <w:rsid w:val="00182B6D"/>
    <w:rsid w:val="00196A4B"/>
    <w:rsid w:val="0019792D"/>
    <w:rsid w:val="00197D15"/>
    <w:rsid w:val="001A1A28"/>
    <w:rsid w:val="001A63E3"/>
    <w:rsid w:val="001A67BB"/>
    <w:rsid w:val="001C0E3D"/>
    <w:rsid w:val="001C1099"/>
    <w:rsid w:val="001C3388"/>
    <w:rsid w:val="001C70BF"/>
    <w:rsid w:val="001D4229"/>
    <w:rsid w:val="001E057E"/>
    <w:rsid w:val="001F43E4"/>
    <w:rsid w:val="0020254E"/>
    <w:rsid w:val="00210AB3"/>
    <w:rsid w:val="002129B0"/>
    <w:rsid w:val="00215E09"/>
    <w:rsid w:val="002173BA"/>
    <w:rsid w:val="00246C4E"/>
    <w:rsid w:val="00254C8E"/>
    <w:rsid w:val="002605BC"/>
    <w:rsid w:val="00266ABA"/>
    <w:rsid w:val="00272CC4"/>
    <w:rsid w:val="00283761"/>
    <w:rsid w:val="00295C0C"/>
    <w:rsid w:val="00297352"/>
    <w:rsid w:val="002A04F7"/>
    <w:rsid w:val="002A72C2"/>
    <w:rsid w:val="002C44CE"/>
    <w:rsid w:val="002D3146"/>
    <w:rsid w:val="002D3DDB"/>
    <w:rsid w:val="002E52EE"/>
    <w:rsid w:val="002F3D9C"/>
    <w:rsid w:val="002F4ADD"/>
    <w:rsid w:val="00301A1F"/>
    <w:rsid w:val="00302492"/>
    <w:rsid w:val="003218DB"/>
    <w:rsid w:val="003262F3"/>
    <w:rsid w:val="0034562A"/>
    <w:rsid w:val="003456CE"/>
    <w:rsid w:val="00346FDE"/>
    <w:rsid w:val="00350285"/>
    <w:rsid w:val="003506E1"/>
    <w:rsid w:val="00353EA0"/>
    <w:rsid w:val="0036710A"/>
    <w:rsid w:val="00371209"/>
    <w:rsid w:val="00372A77"/>
    <w:rsid w:val="00375AE0"/>
    <w:rsid w:val="003815B1"/>
    <w:rsid w:val="003819C8"/>
    <w:rsid w:val="00386778"/>
    <w:rsid w:val="00395EE3"/>
    <w:rsid w:val="003A72DB"/>
    <w:rsid w:val="003B1967"/>
    <w:rsid w:val="003B7A29"/>
    <w:rsid w:val="003C500D"/>
    <w:rsid w:val="003D1903"/>
    <w:rsid w:val="00406593"/>
    <w:rsid w:val="004117EC"/>
    <w:rsid w:val="00414A6D"/>
    <w:rsid w:val="004215A9"/>
    <w:rsid w:val="00425BD1"/>
    <w:rsid w:val="00435C9F"/>
    <w:rsid w:val="00436DFA"/>
    <w:rsid w:val="004407EA"/>
    <w:rsid w:val="004432AB"/>
    <w:rsid w:val="00454CE0"/>
    <w:rsid w:val="00460B0F"/>
    <w:rsid w:val="00460D92"/>
    <w:rsid w:val="00467959"/>
    <w:rsid w:val="00474A84"/>
    <w:rsid w:val="004A76DD"/>
    <w:rsid w:val="004B0BEC"/>
    <w:rsid w:val="004B5451"/>
    <w:rsid w:val="004B5850"/>
    <w:rsid w:val="004C0F2C"/>
    <w:rsid w:val="004C7068"/>
    <w:rsid w:val="004D2AC5"/>
    <w:rsid w:val="004D43D4"/>
    <w:rsid w:val="004D6E62"/>
    <w:rsid w:val="004D76C1"/>
    <w:rsid w:val="004E1ABE"/>
    <w:rsid w:val="004E5035"/>
    <w:rsid w:val="004F5C8E"/>
    <w:rsid w:val="00500DD8"/>
    <w:rsid w:val="00502FB1"/>
    <w:rsid w:val="0050735B"/>
    <w:rsid w:val="0051130A"/>
    <w:rsid w:val="00517215"/>
    <w:rsid w:val="005228EF"/>
    <w:rsid w:val="00525EBC"/>
    <w:rsid w:val="00537BA5"/>
    <w:rsid w:val="00545041"/>
    <w:rsid w:val="00551364"/>
    <w:rsid w:val="0055323F"/>
    <w:rsid w:val="00554D74"/>
    <w:rsid w:val="0056034B"/>
    <w:rsid w:val="0056209D"/>
    <w:rsid w:val="0058071C"/>
    <w:rsid w:val="00586874"/>
    <w:rsid w:val="005878DE"/>
    <w:rsid w:val="00590B0E"/>
    <w:rsid w:val="005938A7"/>
    <w:rsid w:val="00597A01"/>
    <w:rsid w:val="005A2705"/>
    <w:rsid w:val="005A3739"/>
    <w:rsid w:val="005A501B"/>
    <w:rsid w:val="005B5E88"/>
    <w:rsid w:val="005B68C9"/>
    <w:rsid w:val="005B6DB2"/>
    <w:rsid w:val="005D32BF"/>
    <w:rsid w:val="005D38FC"/>
    <w:rsid w:val="005E376F"/>
    <w:rsid w:val="005E4461"/>
    <w:rsid w:val="005E7B93"/>
    <w:rsid w:val="005F468F"/>
    <w:rsid w:val="0060054D"/>
    <w:rsid w:val="00607CA5"/>
    <w:rsid w:val="00611596"/>
    <w:rsid w:val="0061557D"/>
    <w:rsid w:val="006166CD"/>
    <w:rsid w:val="006173FF"/>
    <w:rsid w:val="006245B7"/>
    <w:rsid w:val="00624B79"/>
    <w:rsid w:val="00643518"/>
    <w:rsid w:val="00664920"/>
    <w:rsid w:val="006722B1"/>
    <w:rsid w:val="00674065"/>
    <w:rsid w:val="00677A33"/>
    <w:rsid w:val="00680428"/>
    <w:rsid w:val="00684A63"/>
    <w:rsid w:val="006854FF"/>
    <w:rsid w:val="00687CD9"/>
    <w:rsid w:val="00696648"/>
    <w:rsid w:val="006A45C9"/>
    <w:rsid w:val="006A7048"/>
    <w:rsid w:val="006B0676"/>
    <w:rsid w:val="006B4E29"/>
    <w:rsid w:val="006C4510"/>
    <w:rsid w:val="006C5ECB"/>
    <w:rsid w:val="006D49CB"/>
    <w:rsid w:val="006E0697"/>
    <w:rsid w:val="006F0844"/>
    <w:rsid w:val="006F142C"/>
    <w:rsid w:val="006F2C1C"/>
    <w:rsid w:val="006F4171"/>
    <w:rsid w:val="00705E5E"/>
    <w:rsid w:val="007070A1"/>
    <w:rsid w:val="0071603F"/>
    <w:rsid w:val="00721A6F"/>
    <w:rsid w:val="00723938"/>
    <w:rsid w:val="007337FA"/>
    <w:rsid w:val="00734438"/>
    <w:rsid w:val="00736C83"/>
    <w:rsid w:val="00736C89"/>
    <w:rsid w:val="0073746F"/>
    <w:rsid w:val="00741991"/>
    <w:rsid w:val="007503E4"/>
    <w:rsid w:val="0076017A"/>
    <w:rsid w:val="007625E2"/>
    <w:rsid w:val="00777811"/>
    <w:rsid w:val="007A4048"/>
    <w:rsid w:val="007A7A70"/>
    <w:rsid w:val="007C5CE7"/>
    <w:rsid w:val="007D77F0"/>
    <w:rsid w:val="007E23DB"/>
    <w:rsid w:val="007E30B2"/>
    <w:rsid w:val="007F4F32"/>
    <w:rsid w:val="008046B6"/>
    <w:rsid w:val="00805667"/>
    <w:rsid w:val="00817198"/>
    <w:rsid w:val="00817962"/>
    <w:rsid w:val="00820E9B"/>
    <w:rsid w:val="00824C65"/>
    <w:rsid w:val="00825FF8"/>
    <w:rsid w:val="00832A5D"/>
    <w:rsid w:val="00841370"/>
    <w:rsid w:val="00841902"/>
    <w:rsid w:val="00845DBB"/>
    <w:rsid w:val="008479B3"/>
    <w:rsid w:val="008551B0"/>
    <w:rsid w:val="008555D9"/>
    <w:rsid w:val="0088175F"/>
    <w:rsid w:val="00881BFA"/>
    <w:rsid w:val="00884116"/>
    <w:rsid w:val="00892FE2"/>
    <w:rsid w:val="0089311B"/>
    <w:rsid w:val="008961F2"/>
    <w:rsid w:val="008979BA"/>
    <w:rsid w:val="008A7230"/>
    <w:rsid w:val="008B0BE6"/>
    <w:rsid w:val="008B57AC"/>
    <w:rsid w:val="008B5A99"/>
    <w:rsid w:val="008C1290"/>
    <w:rsid w:val="008C1FE1"/>
    <w:rsid w:val="008C2ECF"/>
    <w:rsid w:val="008C34FA"/>
    <w:rsid w:val="008C7141"/>
    <w:rsid w:val="008E17F3"/>
    <w:rsid w:val="008E1F14"/>
    <w:rsid w:val="008E270C"/>
    <w:rsid w:val="008E2A15"/>
    <w:rsid w:val="008E4153"/>
    <w:rsid w:val="008E5AFD"/>
    <w:rsid w:val="008F0E66"/>
    <w:rsid w:val="008F4E62"/>
    <w:rsid w:val="00904766"/>
    <w:rsid w:val="00922F46"/>
    <w:rsid w:val="0093032D"/>
    <w:rsid w:val="00931F6E"/>
    <w:rsid w:val="0094790C"/>
    <w:rsid w:val="00962134"/>
    <w:rsid w:val="00987BCC"/>
    <w:rsid w:val="00991759"/>
    <w:rsid w:val="00994AF9"/>
    <w:rsid w:val="009A3E0F"/>
    <w:rsid w:val="009A5BEC"/>
    <w:rsid w:val="009A6A9C"/>
    <w:rsid w:val="009B00C4"/>
    <w:rsid w:val="009B03E8"/>
    <w:rsid w:val="009B4947"/>
    <w:rsid w:val="009B5D53"/>
    <w:rsid w:val="009B5ECE"/>
    <w:rsid w:val="009C09D5"/>
    <w:rsid w:val="009C141E"/>
    <w:rsid w:val="009C2CC9"/>
    <w:rsid w:val="009D4580"/>
    <w:rsid w:val="009D5346"/>
    <w:rsid w:val="00A138B1"/>
    <w:rsid w:val="00A178D8"/>
    <w:rsid w:val="00A206FF"/>
    <w:rsid w:val="00A323D4"/>
    <w:rsid w:val="00A333B1"/>
    <w:rsid w:val="00A337A5"/>
    <w:rsid w:val="00A433F7"/>
    <w:rsid w:val="00A55D69"/>
    <w:rsid w:val="00A85E0C"/>
    <w:rsid w:val="00A864DB"/>
    <w:rsid w:val="00A97CC8"/>
    <w:rsid w:val="00AA4E06"/>
    <w:rsid w:val="00AA528E"/>
    <w:rsid w:val="00AA59A0"/>
    <w:rsid w:val="00AB131D"/>
    <w:rsid w:val="00AC2D63"/>
    <w:rsid w:val="00AD6A52"/>
    <w:rsid w:val="00AE37BF"/>
    <w:rsid w:val="00AE523B"/>
    <w:rsid w:val="00AF452C"/>
    <w:rsid w:val="00B0209E"/>
    <w:rsid w:val="00B115C4"/>
    <w:rsid w:val="00B11AA7"/>
    <w:rsid w:val="00B13AE2"/>
    <w:rsid w:val="00B17487"/>
    <w:rsid w:val="00B33209"/>
    <w:rsid w:val="00B3599F"/>
    <w:rsid w:val="00B455CB"/>
    <w:rsid w:val="00B459F3"/>
    <w:rsid w:val="00B51E79"/>
    <w:rsid w:val="00B56EE3"/>
    <w:rsid w:val="00B60B26"/>
    <w:rsid w:val="00B72C26"/>
    <w:rsid w:val="00B73906"/>
    <w:rsid w:val="00B74AA7"/>
    <w:rsid w:val="00B83120"/>
    <w:rsid w:val="00B87937"/>
    <w:rsid w:val="00BB1EB9"/>
    <w:rsid w:val="00BC617C"/>
    <w:rsid w:val="00BD3ADE"/>
    <w:rsid w:val="00BE0E33"/>
    <w:rsid w:val="00BE3CD6"/>
    <w:rsid w:val="00BF269D"/>
    <w:rsid w:val="00C02DEC"/>
    <w:rsid w:val="00C16778"/>
    <w:rsid w:val="00C25EBF"/>
    <w:rsid w:val="00C30ECA"/>
    <w:rsid w:val="00C34C84"/>
    <w:rsid w:val="00C361D1"/>
    <w:rsid w:val="00C36E36"/>
    <w:rsid w:val="00C42D1D"/>
    <w:rsid w:val="00C546D3"/>
    <w:rsid w:val="00C559C1"/>
    <w:rsid w:val="00C578FB"/>
    <w:rsid w:val="00C71E80"/>
    <w:rsid w:val="00C7204B"/>
    <w:rsid w:val="00C812BD"/>
    <w:rsid w:val="00C83615"/>
    <w:rsid w:val="00C838CB"/>
    <w:rsid w:val="00C94479"/>
    <w:rsid w:val="00C961F3"/>
    <w:rsid w:val="00C9727D"/>
    <w:rsid w:val="00CA796C"/>
    <w:rsid w:val="00CA7AE3"/>
    <w:rsid w:val="00CC4E29"/>
    <w:rsid w:val="00CC612B"/>
    <w:rsid w:val="00CE2A1E"/>
    <w:rsid w:val="00CE4E57"/>
    <w:rsid w:val="00CF71E8"/>
    <w:rsid w:val="00D015A5"/>
    <w:rsid w:val="00D0731C"/>
    <w:rsid w:val="00D15342"/>
    <w:rsid w:val="00D154F5"/>
    <w:rsid w:val="00D17882"/>
    <w:rsid w:val="00D26503"/>
    <w:rsid w:val="00D31D4F"/>
    <w:rsid w:val="00D34C14"/>
    <w:rsid w:val="00D400A0"/>
    <w:rsid w:val="00D44923"/>
    <w:rsid w:val="00D45BDC"/>
    <w:rsid w:val="00D5739E"/>
    <w:rsid w:val="00D65CF1"/>
    <w:rsid w:val="00D77274"/>
    <w:rsid w:val="00D806A4"/>
    <w:rsid w:val="00D917E8"/>
    <w:rsid w:val="00DA2280"/>
    <w:rsid w:val="00DA4E79"/>
    <w:rsid w:val="00DC47CB"/>
    <w:rsid w:val="00DC53AB"/>
    <w:rsid w:val="00DD3056"/>
    <w:rsid w:val="00DD6113"/>
    <w:rsid w:val="00DE725D"/>
    <w:rsid w:val="00DF04D0"/>
    <w:rsid w:val="00DF756D"/>
    <w:rsid w:val="00E12832"/>
    <w:rsid w:val="00E414F2"/>
    <w:rsid w:val="00E53C90"/>
    <w:rsid w:val="00E554E7"/>
    <w:rsid w:val="00E66D0F"/>
    <w:rsid w:val="00E72768"/>
    <w:rsid w:val="00E7534B"/>
    <w:rsid w:val="00E83CD8"/>
    <w:rsid w:val="00E86D54"/>
    <w:rsid w:val="00E910DC"/>
    <w:rsid w:val="00E9367E"/>
    <w:rsid w:val="00EA06FB"/>
    <w:rsid w:val="00EB0E40"/>
    <w:rsid w:val="00ED05D2"/>
    <w:rsid w:val="00EE0313"/>
    <w:rsid w:val="00EE031C"/>
    <w:rsid w:val="00EE1073"/>
    <w:rsid w:val="00EE5100"/>
    <w:rsid w:val="00EF1DC5"/>
    <w:rsid w:val="00EF2D25"/>
    <w:rsid w:val="00EF4B73"/>
    <w:rsid w:val="00EF6043"/>
    <w:rsid w:val="00F1096E"/>
    <w:rsid w:val="00F11EC6"/>
    <w:rsid w:val="00F142E1"/>
    <w:rsid w:val="00F169C1"/>
    <w:rsid w:val="00F16D12"/>
    <w:rsid w:val="00F22F2F"/>
    <w:rsid w:val="00F37B5A"/>
    <w:rsid w:val="00F42EAE"/>
    <w:rsid w:val="00F535B0"/>
    <w:rsid w:val="00F559A0"/>
    <w:rsid w:val="00F9227C"/>
    <w:rsid w:val="00F92502"/>
    <w:rsid w:val="00F9769D"/>
    <w:rsid w:val="00FA7C7D"/>
    <w:rsid w:val="00FB2EE0"/>
    <w:rsid w:val="00FB543D"/>
    <w:rsid w:val="00FC6476"/>
    <w:rsid w:val="00FC68B0"/>
    <w:rsid w:val="00FD3308"/>
    <w:rsid w:val="00FE4A46"/>
    <w:rsid w:val="00FE509D"/>
    <w:rsid w:val="00FE6081"/>
    <w:rsid w:val="094ED4B4"/>
    <w:rsid w:val="0AEAB843"/>
    <w:rsid w:val="123F25B7"/>
    <w:rsid w:val="1A642BF3"/>
    <w:rsid w:val="20B835AE"/>
    <w:rsid w:val="24ED4B6B"/>
    <w:rsid w:val="26D50327"/>
    <w:rsid w:val="2DDC9021"/>
    <w:rsid w:val="47E91DCD"/>
    <w:rsid w:val="4E7CEC19"/>
    <w:rsid w:val="51D04384"/>
    <w:rsid w:val="5E6A2013"/>
    <w:rsid w:val="6541B746"/>
    <w:rsid w:val="79135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C3146AE"/>
  <w15:chartTrackingRefBased/>
  <w15:docId w15:val="{51FC7ED9-E9A9-40B4-8F3B-FC3D44858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color w:val="404040" w:themeColor="text1" w:themeTint="BF"/>
        <w:sz w:val="18"/>
        <w:szCs w:val="18"/>
        <w:lang w:val="en-US" w:eastAsia="ja-JP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 w:qFormat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961F2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600" w:after="240" w:line="240" w:lineRule="auto"/>
      <w:outlineLvl w:val="0"/>
    </w:pPr>
    <w:rPr>
      <w:b/>
      <w:bCs/>
      <w:caps/>
      <w:color w:val="1F4E79" w:themeColor="accent1" w:themeShade="8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961F2"/>
    <w:pPr>
      <w:keepNext/>
      <w:keepLines/>
      <w:spacing w:before="360" w:after="120" w:line="240" w:lineRule="auto"/>
      <w:outlineLvl w:val="1"/>
    </w:pPr>
    <w:rPr>
      <w:b/>
      <w:bCs/>
      <w:color w:val="2E74B5" w:themeColor="accent1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61F2"/>
    <w:pPr>
      <w:keepNext/>
      <w:keepLines/>
      <w:spacing w:before="40" w:after="0"/>
      <w:outlineLvl w:val="3"/>
    </w:pPr>
    <w:rPr>
      <w:rFonts w:asciiTheme="majorHAnsi" w:hAnsiTheme="majorHAnsi"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61F2"/>
    <w:pPr>
      <w:keepNext/>
      <w:keepLines/>
      <w:spacing w:before="40" w:after="0"/>
      <w:outlineLvl w:val="4"/>
    </w:pPr>
    <w:rPr>
      <w:rFonts w:asciiTheme="majorHAnsi" w:hAnsiTheme="majorHAnsi"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61F2"/>
    <w:pPr>
      <w:keepNext/>
      <w:keepLines/>
      <w:spacing w:before="40" w:after="0"/>
      <w:outlineLvl w:val="5"/>
    </w:pPr>
    <w:rPr>
      <w:rFonts w:asciiTheme="majorHAnsi" w:hAnsiTheme="majorHAnsi" w:eastAsiaTheme="majorEastAsia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61F2"/>
    <w:pPr>
      <w:keepNext/>
      <w:keepLines/>
      <w:spacing w:before="40" w:after="0"/>
      <w:outlineLvl w:val="6"/>
    </w:pPr>
    <w:rPr>
      <w:rFonts w:asciiTheme="majorHAnsi" w:hAnsiTheme="majorHAnsi" w:eastAsiaTheme="majorEastAsia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61F2"/>
    <w:pPr>
      <w:keepNext/>
      <w:keepLines/>
      <w:spacing w:before="40" w:after="0"/>
      <w:outlineLvl w:val="7"/>
    </w:pPr>
    <w:rPr>
      <w:rFonts w:asciiTheme="majorHAnsi" w:hAnsiTheme="majorHAnsi" w:eastAsiaTheme="majorEastAsia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61F2"/>
    <w:pPr>
      <w:keepNext/>
      <w:keepLines/>
      <w:spacing w:before="40" w:after="0"/>
      <w:outlineLvl w:val="8"/>
    </w:pPr>
    <w:rPr>
      <w:rFonts w:asciiTheme="majorHAnsi" w:hAnsiTheme="majorHAnsi" w:eastAsiaTheme="majorEastAsia" w:cstheme="majorBidi"/>
      <w:i/>
      <w:iCs/>
      <w:color w:val="272727" w:themeColor="text1" w:themeTint="D8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A7AE3"/>
    <w:pPr>
      <w:pBdr>
        <w:left w:val="double" w:color="1F4E79" w:themeColor="accent1" w:themeShade="80" w:sz="18" w:space="4"/>
      </w:pBdr>
      <w:spacing w:after="0" w:line="240" w:lineRule="auto"/>
    </w:pPr>
    <w:rPr>
      <w:rFonts w:eastAsiaTheme="majorEastAsia" w:cstheme="minorHAnsi"/>
      <w:b/>
      <w:bCs/>
      <w:color w:val="1F4E79" w:themeColor="accent1" w:themeShade="80"/>
      <w:kern w:val="28"/>
      <w:sz w:val="38"/>
      <w:szCs w:val="38"/>
    </w:rPr>
  </w:style>
  <w:style w:type="character" w:styleId="TitleChar" w:customStyle="1">
    <w:name w:val="Title Char"/>
    <w:basedOn w:val="DefaultParagraphFont"/>
    <w:link w:val="Title"/>
    <w:uiPriority w:val="10"/>
    <w:rsid w:val="00CA7AE3"/>
    <w:rPr>
      <w:rFonts w:eastAsiaTheme="majorEastAsia" w:cstheme="minorHAnsi"/>
      <w:b/>
      <w:bCs/>
      <w:color w:val="1F4E79" w:themeColor="accent1" w:themeShade="80"/>
      <w:kern w:val="28"/>
      <w:sz w:val="38"/>
      <w:szCs w:val="38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Subtitle">
    <w:name w:val="Subtitle"/>
    <w:basedOn w:val="Normal"/>
    <w:next w:val="Normal"/>
    <w:link w:val="SubtitleChar"/>
    <w:uiPriority w:val="11"/>
    <w:qFormat/>
    <w:rsid w:val="00BE3CD6"/>
    <w:pPr>
      <w:numPr>
        <w:ilvl w:val="1"/>
      </w:numPr>
      <w:pBdr>
        <w:left w:val="double" w:color="1F4E79" w:themeColor="accent1" w:themeShade="80" w:sz="18" w:space="4"/>
      </w:pBdr>
      <w:spacing w:before="80" w:after="160" w:line="280" w:lineRule="exact"/>
    </w:pPr>
    <w:rPr>
      <w:b/>
      <w:bCs/>
      <w:color w:val="2E74B5" w:themeColor="accent1" w:themeShade="BF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BE3CD6"/>
    <w:rPr>
      <w:b/>
      <w:bCs/>
      <w:color w:val="2E74B5" w:themeColor="accent1" w:themeShade="BF"/>
      <w:sz w:val="24"/>
      <w:szCs w:val="24"/>
    </w:rPr>
  </w:style>
  <w:style w:type="character" w:styleId="Heading1Char" w:customStyle="1">
    <w:name w:val="Heading 1 Char"/>
    <w:basedOn w:val="DefaultParagraphFont"/>
    <w:link w:val="Heading1"/>
    <w:uiPriority w:val="9"/>
    <w:rPr>
      <w:b/>
      <w:bCs/>
      <w:caps/>
      <w:color w:val="1F4E79" w:themeColor="accent1" w:themeShade="80"/>
      <w:sz w:val="28"/>
      <w:szCs w:val="28"/>
    </w:rPr>
  </w:style>
  <w:style w:type="table" w:styleId="TipTable" w:customStyle="1">
    <w:name w:val="Tip Table"/>
    <w:basedOn w:val="TableNormal"/>
    <w:uiPriority w:val="99"/>
    <w:pPr>
      <w:spacing w:after="0" w:line="240" w:lineRule="auto"/>
    </w:pPr>
    <w:tblPr>
      <w:tblCellMar>
        <w:top w:w="144" w:type="dxa"/>
        <w:left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styleId="TipText" w:customStyle="1">
    <w:name w:val="Tip Text"/>
    <w:basedOn w:val="Normal"/>
    <w:uiPriority w:val="99"/>
    <w:rsid w:val="008961F2"/>
    <w:pPr>
      <w:spacing w:after="160" w:line="264" w:lineRule="auto"/>
      <w:ind w:right="576"/>
    </w:pPr>
    <w:rPr>
      <w:i/>
      <w:iCs/>
      <w:color w:val="595959" w:themeColor="text1" w:themeTint="A6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8961F2"/>
    <w:rPr>
      <w:color w:val="595959" w:themeColor="text1" w:themeTint="A6"/>
    </w:rPr>
  </w:style>
  <w:style w:type="paragraph" w:styleId="NoSpacing">
    <w:name w:val="No Spacing"/>
    <w:uiPriority w:val="36"/>
    <w:qFormat/>
    <w:pPr>
      <w:spacing w:after="0" w:line="240" w:lineRule="auto"/>
    </w:pPr>
  </w:style>
  <w:style w:type="character" w:styleId="Heading2Char" w:customStyle="1">
    <w:name w:val="Heading 2 Char"/>
    <w:basedOn w:val="DefaultParagraphFont"/>
    <w:link w:val="Heading2"/>
    <w:uiPriority w:val="9"/>
    <w:rsid w:val="008961F2"/>
    <w:rPr>
      <w:b/>
      <w:bCs/>
      <w:color w:val="2E74B5" w:themeColor="accent1" w:themeShade="BF"/>
      <w:sz w:val="24"/>
      <w:szCs w:val="24"/>
    </w:rPr>
  </w:style>
  <w:style w:type="paragraph" w:styleId="ListBullet">
    <w:name w:val="List Bullet"/>
    <w:basedOn w:val="Normal"/>
    <w:uiPriority w:val="1"/>
    <w:unhideWhenUsed/>
    <w:qFormat/>
    <w:pPr>
      <w:tabs>
        <w:tab w:val="num" w:pos="360"/>
      </w:tabs>
      <w:spacing w:after="60"/>
      <w:ind w:left="432" w:hanging="288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2A04F7"/>
    <w:pPr>
      <w:spacing w:before="200" w:after="0" w:line="240" w:lineRule="auto"/>
      <w:ind w:left="-144"/>
      <w:contextualSpacing/>
    </w:pPr>
    <w:rPr>
      <w:rFonts w:asciiTheme="majorHAnsi" w:hAnsiTheme="majorHAnsi" w:eastAsiaTheme="majorEastAsia" w:cstheme="majorBidi"/>
      <w:noProof/>
      <w:color w:val="1F4E79" w:themeColor="accent1" w:themeShade="80"/>
      <w:sz w:val="20"/>
      <w:szCs w:val="20"/>
    </w:rPr>
  </w:style>
  <w:style w:type="character" w:styleId="FooterChar" w:customStyle="1">
    <w:name w:val="Footer Char"/>
    <w:basedOn w:val="DefaultParagraphFont"/>
    <w:link w:val="Footer"/>
    <w:uiPriority w:val="99"/>
    <w:rsid w:val="002A04F7"/>
    <w:rPr>
      <w:rFonts w:asciiTheme="majorHAnsi" w:hAnsiTheme="majorHAnsi" w:eastAsiaTheme="majorEastAsia" w:cstheme="majorBidi"/>
      <w:noProof/>
      <w:color w:val="1F4E79" w:themeColor="accent1" w:themeShade="80"/>
      <w:sz w:val="20"/>
      <w:szCs w:val="20"/>
    </w:rPr>
  </w:style>
  <w:style w:type="table" w:styleId="GridTable4-Accent1">
    <w:name w:val="Grid Table 4 Accent 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color="9CC2E5" w:themeColor="accent1" w:themeTint="99" w:sz="4" w:space="0"/>
        <w:left w:val="single" w:color="9CC2E5" w:themeColor="accent1" w:themeTint="99" w:sz="4" w:space="0"/>
        <w:bottom w:val="single" w:color="9CC2E5" w:themeColor="accent1" w:themeTint="99" w:sz="4" w:space="0"/>
        <w:right w:val="single" w:color="9CC2E5" w:themeColor="accent1" w:themeTint="99" w:sz="4" w:space="0"/>
        <w:insideH w:val="single" w:color="9CC2E5" w:themeColor="accent1" w:themeTint="99" w:sz="4" w:space="0"/>
        <w:insideV w:val="single" w:color="9CC2E5" w:themeColor="accent1" w:themeTint="99" w:sz="4" w:space="0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color="5B9BD5" w:themeColor="accent1" w:sz="4" w:space="0"/>
          <w:left w:val="single" w:color="5B9BD5" w:themeColor="accent1" w:sz="4" w:space="0"/>
          <w:bottom w:val="single" w:color="5B9BD5" w:themeColor="accent1" w:sz="4" w:space="0"/>
          <w:right w:val="single" w:color="5B9BD5" w:themeColor="accent1" w:sz="4" w:space="0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color="5B9BD5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GridLight">
    <w:name w:val="Grid Table Light"/>
    <w:basedOn w:val="TableNormal"/>
    <w:uiPriority w:val="40"/>
    <w:pPr>
      <w:spacing w:after="0" w:line="240" w:lineRule="auto"/>
    </w:p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table" w:styleId="ProposalTable" w:customStyle="1">
    <w:name w:val="Proposal Table"/>
    <w:basedOn w:val="TableNormal"/>
    <w:uiPriority w:val="99"/>
    <w:pPr>
      <w:spacing w:before="120" w:after="120" w:line="240" w:lineRule="auto"/>
    </w:pPr>
    <w:tblPr>
      <w:tblBorders>
        <w:top w:val="single" w:color="5B9BD5" w:themeColor="accent1" w:sz="4" w:space="0"/>
        <w:left w:val="single" w:color="5B9BD5" w:themeColor="accent1" w:sz="4" w:space="0"/>
        <w:bottom w:val="single" w:color="5B9BD5" w:themeColor="accent1" w:sz="4" w:space="0"/>
        <w:right w:val="single" w:color="5B9BD5" w:themeColor="accent1" w:sz="4" w:space="0"/>
        <w:insideH w:val="single" w:color="5B9BD5" w:themeColor="accent1" w:sz="4" w:space="0"/>
        <w:insideV w:val="single" w:color="5B9BD5" w:themeColor="accent1" w:sz="4" w:space="0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</w:style>
  <w:style w:type="paragraph" w:styleId="FootnoteText">
    <w:name w:val="footnote text"/>
    <w:basedOn w:val="Normal"/>
    <w:link w:val="FootnoteTextChar"/>
    <w:uiPriority w:val="12"/>
    <w:unhideWhenUsed/>
    <w:qFormat/>
    <w:pPr>
      <w:spacing w:before="140" w:after="0" w:line="240" w:lineRule="auto"/>
    </w:pPr>
    <w:rPr>
      <w:i/>
      <w:iCs/>
      <w:sz w:val="14"/>
      <w:szCs w:val="14"/>
    </w:rPr>
  </w:style>
  <w:style w:type="character" w:styleId="FootnoteTextChar" w:customStyle="1">
    <w:name w:val="Footnote Text Char"/>
    <w:basedOn w:val="DefaultParagraphFont"/>
    <w:link w:val="FootnoteText"/>
    <w:uiPriority w:val="12"/>
    <w:rPr>
      <w:i/>
      <w:iCs/>
      <w:sz w:val="14"/>
      <w:szCs w:val="14"/>
    </w:rPr>
  </w:style>
  <w:style w:type="paragraph" w:styleId="TableTextDecimal" w:customStyle="1">
    <w:name w:val="Table Text Decimal"/>
    <w:basedOn w:val="Normal"/>
    <w:uiPriority w:val="12"/>
    <w:qFormat/>
    <w:pPr>
      <w:tabs>
        <w:tab w:val="decimal" w:pos="936"/>
      </w:tabs>
      <w:spacing w:before="120" w:after="120" w:line="240" w:lineRule="auto"/>
    </w:pPr>
  </w:style>
  <w:style w:type="paragraph" w:styleId="Signature">
    <w:name w:val="Signature"/>
    <w:basedOn w:val="Normal"/>
    <w:link w:val="SignatureChar"/>
    <w:uiPriority w:val="12"/>
    <w:unhideWhenUsed/>
    <w:qFormat/>
    <w:pPr>
      <w:spacing w:before="960" w:after="0" w:line="240" w:lineRule="auto"/>
    </w:pPr>
  </w:style>
  <w:style w:type="character" w:styleId="SignatureChar" w:customStyle="1">
    <w:name w:val="Signature Char"/>
    <w:basedOn w:val="DefaultParagraphFont"/>
    <w:link w:val="Signature"/>
    <w:uiPriority w:val="12"/>
  </w:style>
  <w:style w:type="character" w:styleId="Strong">
    <w:name w:val="Strong"/>
    <w:basedOn w:val="DefaultParagraphFont"/>
    <w:uiPriority w:val="22"/>
    <w:unhideWhenUsed/>
    <w:qFormat/>
    <w:rsid w:val="00117948"/>
    <w:rPr>
      <w:b/>
      <w:bCs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8961F2"/>
    <w:rPr>
      <w:rFonts w:asciiTheme="majorHAnsi" w:hAnsiTheme="majorHAnsi" w:eastAsiaTheme="majorEastAsia" w:cstheme="majorBidi"/>
      <w:i/>
      <w:iCs/>
      <w:color w:val="2E74B5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8961F2"/>
    <w:rPr>
      <w:rFonts w:asciiTheme="majorHAnsi" w:hAnsiTheme="majorHAnsi" w:eastAsiaTheme="majorEastAsia" w:cstheme="majorBidi"/>
      <w:color w:val="2E74B5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8961F2"/>
    <w:rPr>
      <w:rFonts w:asciiTheme="majorHAnsi" w:hAnsiTheme="majorHAnsi" w:eastAsiaTheme="majorEastAsia" w:cstheme="majorBidi"/>
      <w:color w:val="1F4D78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8961F2"/>
    <w:rPr>
      <w:rFonts w:asciiTheme="majorHAnsi" w:hAnsiTheme="majorHAnsi" w:eastAsiaTheme="majorEastAsia" w:cstheme="majorBidi"/>
      <w:i/>
      <w:iCs/>
      <w:color w:val="1F4D78" w:themeColor="accent1" w:themeShade="7F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8961F2"/>
    <w:rPr>
      <w:rFonts w:asciiTheme="majorHAnsi" w:hAnsiTheme="majorHAnsi" w:eastAsiaTheme="majorEastAsia" w:cstheme="majorBidi"/>
      <w:color w:val="272727" w:themeColor="text1" w:themeTint="D8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8961F2"/>
    <w:rPr>
      <w:rFonts w:asciiTheme="majorHAnsi" w:hAnsiTheme="majorHAnsi" w:eastAsiaTheme="majorEastAsia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8961F2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8961F2"/>
    <w:pPr>
      <w:pBdr>
        <w:top w:val="single" w:color="2E74B5" w:themeColor="accent1" w:themeShade="BF" w:sz="4" w:space="10"/>
        <w:bottom w:val="single" w:color="2E74B5" w:themeColor="accent1" w:themeShade="BF" w:sz="4" w:space="10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semiHidden/>
    <w:rsid w:val="008961F2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8961F2"/>
    <w:rPr>
      <w:b/>
      <w:bCs/>
      <w:caps w:val="0"/>
      <w:smallCaps/>
      <w:color w:val="2E74B5" w:themeColor="accent1" w:themeShade="BF"/>
      <w:spacing w:val="5"/>
    </w:rPr>
  </w:style>
  <w:style w:type="paragraph" w:styleId="BlockText">
    <w:name w:val="Block Text"/>
    <w:basedOn w:val="Normal"/>
    <w:uiPriority w:val="99"/>
    <w:semiHidden/>
    <w:unhideWhenUsed/>
    <w:rsid w:val="008961F2"/>
    <w:pPr>
      <w:pBdr>
        <w:top w:val="single" w:color="2E74B5" w:themeColor="accent1" w:themeShade="BF" w:sz="2" w:space="10"/>
        <w:left w:val="single" w:color="2E74B5" w:themeColor="accent1" w:themeShade="BF" w:sz="2" w:space="10"/>
        <w:bottom w:val="single" w:color="2E74B5" w:themeColor="accent1" w:themeShade="BF" w:sz="2" w:space="10"/>
        <w:right w:val="single" w:color="2E74B5" w:themeColor="accent1" w:themeShade="BF" w:sz="2" w:space="10"/>
      </w:pBdr>
      <w:ind w:left="1152" w:right="1152"/>
    </w:pPr>
    <w:rPr>
      <w:rFonts w:eastAsiaTheme="minorEastAsia"/>
      <w:i/>
      <w:iCs/>
      <w:color w:val="2E74B5" w:themeColor="accent1" w:themeShade="BF"/>
    </w:rPr>
  </w:style>
  <w:style w:type="character" w:styleId="Hyperlink">
    <w:name w:val="Hyperlink"/>
    <w:basedOn w:val="DefaultParagraphFont"/>
    <w:uiPriority w:val="99"/>
    <w:unhideWhenUsed/>
    <w:rsid w:val="008961F2"/>
    <w:rPr>
      <w:color w:val="D7230D" w:themeColor="accent6" w:themeShade="BF"/>
      <w:u w:val="single"/>
    </w:rPr>
  </w:style>
  <w:style w:type="character" w:styleId="UnresolvedMention1" w:customStyle="1">
    <w:name w:val="Unresolved Mention1"/>
    <w:basedOn w:val="DefaultParagraphFont"/>
    <w:uiPriority w:val="99"/>
    <w:semiHidden/>
    <w:unhideWhenUsed/>
    <w:rsid w:val="008961F2"/>
    <w:rPr>
      <w:color w:val="595959" w:themeColor="text1" w:themeTint="A6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845DB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845DBB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rsid w:val="00845DB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45DBB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845DBB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unhideWhenUsed/>
    <w:qFormat/>
    <w:rsid w:val="003D1903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4C0F2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C0F2C"/>
    <w:rPr>
      <w:color w:val="92588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483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8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hyperlink" Target="https://open.sap.com/" TargetMode="External" Id="rId13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hyperlink" Target="https://learning.sap.com" TargetMode="External" Id="rId12" /><Relationship Type="http://schemas.openxmlformats.org/officeDocument/2006/relationships/theme" Target="theme/theme1.xml" Id="rId17" /><Relationship Type="http://schemas.openxmlformats.org/officeDocument/2006/relationships/customXml" Target="../customXml/item2.xml" Id="rId2" /><Relationship Type="http://schemas.openxmlformats.org/officeDocument/2006/relationships/fontTable" Target="fontTable.xml" Id="rId16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hyperlink" Target="https://jobs.sap.com/" TargetMode="External" Id="rId11" /><Relationship Type="http://schemas.openxmlformats.org/officeDocument/2006/relationships/numbering" Target="numbering.xml" Id="rId5" /><Relationship Type="http://schemas.openxmlformats.org/officeDocument/2006/relationships/footer" Target="footer1.xml" Id="rId1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hyperlink" Target="https://www.sap.com/partners.html" TargetMode="External" Id="rId14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indaScott\AppData\Roaming\Microsoft\Templates\Services%20proposal%20(Business%20Blue%20design).dotx" TargetMode="External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0000FF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D936FB306F8DB41A799ACF908C7C4CB" ma:contentTypeVersion="16" ma:contentTypeDescription="Create a new document." ma:contentTypeScope="" ma:versionID="19635fc1aada0307b7e81ac7e512d3fa">
  <xsd:schema xmlns:xsd="http://www.w3.org/2001/XMLSchema" xmlns:xs="http://www.w3.org/2001/XMLSchema" xmlns:p="http://schemas.microsoft.com/office/2006/metadata/properties" xmlns:ns2="a2ed0cef-3a2d-40a6-90b0-1d334f8ecdca" xmlns:ns3="631fbadb-5215-4657-8cd0-66e907a8ae8a" targetNamespace="http://schemas.microsoft.com/office/2006/metadata/properties" ma:root="true" ma:fieldsID="031381bf049acfa6cee850d3371c02df" ns2:_="" ns3:_="">
    <xsd:import namespace="a2ed0cef-3a2d-40a6-90b0-1d334f8ecdca"/>
    <xsd:import namespace="631fbadb-5215-4657-8cd0-66e907a8ae8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ed0cef-3a2d-40a6-90b0-1d334f8ecdc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1bfc8dc1-ab14-4a6b-8a4a-9f7f0b948a9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1fbadb-5215-4657-8cd0-66e907a8ae8a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d90ccfa-17ec-4f09-83cb-84ffe74f4290}" ma:internalName="TaxCatchAll" ma:showField="CatchAllData" ma:web="631fbadb-5215-4657-8cd0-66e907a8ae8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631fbadb-5215-4657-8cd0-66e907a8ae8a" xsi:nil="true"/>
    <lcf76f155ced4ddcb4097134ff3c332f xmlns="a2ed0cef-3a2d-40a6-90b0-1d334f8ecdca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E0F98E41-B9F7-4D0E-B40F-A46CF274EF6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2ed0cef-3a2d-40a6-90b0-1d334f8ecdca"/>
    <ds:schemaRef ds:uri="631fbadb-5215-4657-8cd0-66e907a8ae8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62C53B1-6F4F-4A6F-8A91-AA3E2E51CB63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97FE0BC6-8E8F-445B-A6C0-07D91A8A51D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5FC0BDC-F4E4-4E85-8D0E-0D567F5793EC}">
  <ds:schemaRefs>
    <ds:schemaRef ds:uri="http://schemas.microsoft.com/office/2006/metadata/properties"/>
    <ds:schemaRef ds:uri="http://schemas.microsoft.com/office/infopath/2007/PartnerControls"/>
    <ds:schemaRef ds:uri="631fbadb-5215-4657-8cd0-66e907a8ae8a"/>
    <ds:schemaRef ds:uri="a2ed0cef-3a2d-40a6-90b0-1d334f8ecdca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Services%20proposal%20(Business%20Blue%20design)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Linda Scott</dc:creator>
  <cp:keywords/>
  <cp:lastModifiedBy>Linda Scott</cp:lastModifiedBy>
  <cp:revision>324</cp:revision>
  <dcterms:created xsi:type="dcterms:W3CDTF">2022-12-04T13:31:00Z</dcterms:created>
  <dcterms:modified xsi:type="dcterms:W3CDTF">2023-02-07T14:02:32Z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0x010100ED936FB306F8DB41A799ACF908C7C4CB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  <property fmtid="{D5CDD505-2E9C-101B-9397-08002B2CF9AE}" pid="8" name="MediaServiceImageTags">
    <vt:lpwstr/>
  </property>
</Properties>
</file>